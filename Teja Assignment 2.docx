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0169" w14:textId="77777777" w:rsidR="002C79E6" w:rsidRPr="004E037F" w:rsidRDefault="002C79E6" w:rsidP="002C79E6">
      <w:pPr>
        <w:rPr>
          <w:rFonts w:ascii="Times New Roman" w:hAnsi="Times New Roman" w:cs="Times New Roman"/>
          <w:sz w:val="24"/>
        </w:rPr>
      </w:pPr>
    </w:p>
    <w:p w14:paraId="12F0112F" w14:textId="77777777" w:rsidR="002C79E6" w:rsidRPr="004E037F" w:rsidRDefault="002C79E6" w:rsidP="002C79E6">
      <w:pPr>
        <w:rPr>
          <w:rFonts w:ascii="Times New Roman" w:hAnsi="Times New Roman" w:cs="Times New Roman"/>
          <w:sz w:val="24"/>
        </w:rPr>
      </w:pPr>
    </w:p>
    <w:p w14:paraId="1ECFEB1A" w14:textId="77777777" w:rsidR="002C79E6" w:rsidRPr="004E037F" w:rsidRDefault="002C79E6" w:rsidP="002C79E6">
      <w:pPr>
        <w:rPr>
          <w:rFonts w:ascii="Times New Roman" w:hAnsi="Times New Roman" w:cs="Times New Roman"/>
          <w:sz w:val="24"/>
        </w:rPr>
      </w:pPr>
    </w:p>
    <w:p w14:paraId="297B12AC" w14:textId="77777777" w:rsidR="002C79E6" w:rsidRPr="004E037F" w:rsidRDefault="002C79E6" w:rsidP="002C79E6">
      <w:pPr>
        <w:rPr>
          <w:rFonts w:ascii="Times New Roman" w:hAnsi="Times New Roman" w:cs="Times New Roman"/>
          <w:sz w:val="24"/>
        </w:rPr>
      </w:pPr>
    </w:p>
    <w:p w14:paraId="71881C3C" w14:textId="77777777" w:rsidR="002C79E6" w:rsidRPr="004E037F" w:rsidRDefault="002C79E6" w:rsidP="002C79E6">
      <w:pPr>
        <w:rPr>
          <w:rFonts w:ascii="Times New Roman" w:hAnsi="Times New Roman" w:cs="Times New Roman"/>
          <w:sz w:val="24"/>
        </w:rPr>
      </w:pPr>
    </w:p>
    <w:p w14:paraId="237E127B" w14:textId="77777777" w:rsidR="00AC11FE" w:rsidRPr="00AC11FE" w:rsidRDefault="00AC11FE" w:rsidP="00AC11FE">
      <w:pPr>
        <w:pStyle w:val="Title"/>
        <w:rPr>
          <w:rFonts w:ascii="Times New Roman" w:hAnsi="Times New Roman" w:cs="Times New Roman"/>
          <w:sz w:val="24"/>
        </w:rPr>
      </w:pPr>
      <w:r w:rsidRPr="00AC11FE">
        <w:rPr>
          <w:rFonts w:ascii="Times New Roman" w:hAnsi="Times New Roman" w:cs="Times New Roman"/>
          <w:sz w:val="24"/>
        </w:rPr>
        <w:t>Assignment 2: Syntax, Semantics, and Memory Management</w:t>
      </w:r>
    </w:p>
    <w:p w14:paraId="46EDFC6B" w14:textId="0F8ED50B" w:rsidR="00154FAB" w:rsidRPr="004E037F" w:rsidRDefault="00154FA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E037F">
        <w:rPr>
          <w:rFonts w:ascii="Times New Roman" w:hAnsi="Times New Roman" w:cs="Times New Roman"/>
          <w:sz w:val="24"/>
          <w:szCs w:val="24"/>
        </w:rPr>
        <w:t>Teja Durga Pavan Kumar Ponneboyina</w:t>
      </w:r>
    </w:p>
    <w:p w14:paraId="53D4EBDE" w14:textId="787BF835" w:rsidR="002C79E6" w:rsidRPr="004E037F" w:rsidRDefault="00154FA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E037F">
        <w:rPr>
          <w:rFonts w:ascii="Times New Roman" w:hAnsi="Times New Roman" w:cs="Times New Roman"/>
          <w:sz w:val="24"/>
          <w:szCs w:val="24"/>
        </w:rPr>
        <w:t>University of the Cumberlands</w:t>
      </w:r>
    </w:p>
    <w:p w14:paraId="2A6995D7" w14:textId="259D0363" w:rsidR="002C79E6" w:rsidRPr="004E037F" w:rsidRDefault="002C79E6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E037F">
        <w:rPr>
          <w:rFonts w:ascii="Times New Roman" w:hAnsi="Times New Roman" w:cs="Times New Roman"/>
          <w:sz w:val="24"/>
          <w:szCs w:val="24"/>
        </w:rPr>
        <w:t xml:space="preserve"> </w:t>
      </w:r>
      <w:r w:rsidR="00154FAB" w:rsidRPr="004E037F">
        <w:rPr>
          <w:rFonts w:ascii="Times New Roman" w:hAnsi="Times New Roman" w:cs="Times New Roman"/>
          <w:sz w:val="24"/>
        </w:rPr>
        <w:t xml:space="preserve">2025 Fall - Advanced Programming Languages (MSCS-632-A01) - First Bi-term </w:t>
      </w:r>
    </w:p>
    <w:p w14:paraId="2FA62C0D" w14:textId="6C15E385" w:rsidR="002C79E6" w:rsidRPr="004E037F" w:rsidRDefault="00154FA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E037F">
        <w:rPr>
          <w:rFonts w:ascii="Times New Roman" w:hAnsi="Times New Roman" w:cs="Times New Roman"/>
          <w:sz w:val="24"/>
          <w:szCs w:val="24"/>
        </w:rPr>
        <w:t>Prof. Jay Thom</w:t>
      </w:r>
    </w:p>
    <w:p w14:paraId="14F4CB7D" w14:textId="54963B81" w:rsidR="201D26C8" w:rsidRPr="004E037F" w:rsidRDefault="00AC11FE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E037F">
        <w:rPr>
          <w:rFonts w:ascii="Times New Roman" w:hAnsi="Times New Roman" w:cs="Times New Roman"/>
          <w:sz w:val="24"/>
          <w:szCs w:val="24"/>
        </w:rPr>
        <w:t>September 7, 2025</w:t>
      </w:r>
    </w:p>
    <w:p w14:paraId="0E2F28F2" w14:textId="77777777" w:rsidR="201D26C8" w:rsidRPr="004E037F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24277AC" w14:textId="77777777" w:rsidR="201D26C8" w:rsidRPr="004E037F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0AF5DE53" w14:textId="77777777" w:rsidR="201D26C8" w:rsidRPr="004E037F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55ECBA7" w14:textId="77777777" w:rsidR="201D26C8" w:rsidRPr="004E037F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0B793AA" w14:textId="77777777" w:rsidR="201D26C8" w:rsidRPr="004E037F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DA8E455" w14:textId="77777777" w:rsidR="201D26C8" w:rsidRPr="004E037F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34C6938" w14:textId="77777777" w:rsidR="201D26C8" w:rsidRPr="004E037F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16D5E63" w14:textId="77777777" w:rsidR="00154FAB" w:rsidRPr="004E037F" w:rsidRDefault="000D4642" w:rsidP="00154FAB">
      <w:pPr>
        <w:ind w:firstLine="0"/>
        <w:rPr>
          <w:rFonts w:ascii="Times New Roman" w:eastAsia="Calibri" w:hAnsi="Times New Roman" w:cs="Times New Roman"/>
          <w:sz w:val="24"/>
        </w:rPr>
      </w:pPr>
      <w:r w:rsidRPr="004E037F">
        <w:rPr>
          <w:rFonts w:ascii="Times New Roman" w:eastAsia="Calibri" w:hAnsi="Times New Roman" w:cs="Times New Roman"/>
          <w:sz w:val="24"/>
        </w:rPr>
        <w:br w:type="page"/>
      </w:r>
    </w:p>
    <w:p w14:paraId="2C1C1CAA" w14:textId="77777777" w:rsidR="009811C4" w:rsidRPr="009811C4" w:rsidRDefault="009811C4" w:rsidP="00092920">
      <w:pPr>
        <w:pStyle w:val="Bibliography"/>
        <w:jc w:val="center"/>
        <w:rPr>
          <w:rFonts w:ascii="Times New Roman" w:hAnsi="Times New Roman" w:cs="Times New Roman"/>
          <w:b/>
          <w:bCs/>
          <w:sz w:val="24"/>
        </w:rPr>
      </w:pPr>
      <w:r w:rsidRPr="009811C4">
        <w:rPr>
          <w:rFonts w:ascii="Times New Roman" w:hAnsi="Times New Roman" w:cs="Times New Roman"/>
          <w:b/>
          <w:bCs/>
          <w:sz w:val="24"/>
        </w:rPr>
        <w:lastRenderedPageBreak/>
        <w:t>Part 1 — Analyzing Syntax and Semantics</w:t>
      </w:r>
    </w:p>
    <w:p w14:paraId="4D847136" w14:textId="77777777" w:rsidR="009811C4" w:rsidRPr="009811C4" w:rsidRDefault="009811C4" w:rsidP="009811C4">
      <w:pPr>
        <w:pStyle w:val="Bibliography"/>
        <w:rPr>
          <w:rFonts w:ascii="Times New Roman" w:hAnsi="Times New Roman" w:cs="Times New Roman"/>
          <w:b/>
          <w:bCs/>
          <w:sz w:val="24"/>
        </w:rPr>
      </w:pPr>
      <w:r w:rsidRPr="009811C4">
        <w:rPr>
          <w:rFonts w:ascii="Times New Roman" w:hAnsi="Times New Roman" w:cs="Times New Roman"/>
          <w:b/>
          <w:bCs/>
          <w:sz w:val="24"/>
        </w:rPr>
        <w:t>1.1 Section 1 — Syntax errors across Python, JavaScript, and C++</w:t>
      </w:r>
    </w:p>
    <w:p w14:paraId="6CF7FB15" w14:textId="210BEBE6" w:rsidR="009811C4" w:rsidRPr="009811C4" w:rsidRDefault="009811C4" w:rsidP="009811C4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9811C4">
        <w:rPr>
          <w:rFonts w:ascii="Times New Roman" w:hAnsi="Times New Roman" w:cs="Times New Roman"/>
          <w:b/>
          <w:bCs/>
          <w:sz w:val="24"/>
        </w:rPr>
        <w:t xml:space="preserve">Goal: </w:t>
      </w:r>
      <w:r w:rsidRPr="004E037F">
        <w:rPr>
          <w:rFonts w:ascii="Times New Roman" w:hAnsi="Times New Roman" w:cs="Times New Roman"/>
          <w:sz w:val="24"/>
        </w:rPr>
        <w:t xml:space="preserve">We need to </w:t>
      </w:r>
      <w:r w:rsidRPr="009811C4">
        <w:rPr>
          <w:rFonts w:ascii="Times New Roman" w:hAnsi="Times New Roman" w:cs="Times New Roman"/>
          <w:sz w:val="24"/>
        </w:rPr>
        <w:t>take three small “sum of array” programs, introduce syntax (and a couple of common runtime) errors, see what each tool reports, and compare behavior (Sebesta, 2018).</w:t>
      </w:r>
    </w:p>
    <w:p w14:paraId="00684600" w14:textId="77777777" w:rsidR="009811C4" w:rsidRPr="009811C4" w:rsidRDefault="009811C4" w:rsidP="009811C4">
      <w:pPr>
        <w:pStyle w:val="Bibliography"/>
        <w:rPr>
          <w:rFonts w:ascii="Times New Roman" w:hAnsi="Times New Roman" w:cs="Times New Roman"/>
          <w:b/>
          <w:bCs/>
          <w:sz w:val="24"/>
        </w:rPr>
      </w:pPr>
      <w:r w:rsidRPr="009811C4">
        <w:rPr>
          <w:rFonts w:ascii="Times New Roman" w:hAnsi="Times New Roman" w:cs="Times New Roman"/>
          <w:b/>
          <w:bCs/>
          <w:sz w:val="24"/>
        </w:rPr>
        <w:t>A) Python</w:t>
      </w:r>
    </w:p>
    <w:p w14:paraId="70E22C31" w14:textId="34E13BE7" w:rsidR="00292DE4" w:rsidRPr="004E037F" w:rsidRDefault="00CD4EA8" w:rsidP="00CD4EA8">
      <w:pPr>
        <w:ind w:firstLine="0"/>
        <w:rPr>
          <w:rFonts w:ascii="Times New Roman" w:hAnsi="Times New Roman" w:cs="Times New Roman"/>
        </w:rPr>
      </w:pPr>
      <w:r w:rsidRPr="004E037F">
        <w:rPr>
          <w:rFonts w:ascii="Times New Roman" w:hAnsi="Times New Roman" w:cs="Times New Roman"/>
          <w:sz w:val="24"/>
        </w:rPr>
        <w:t xml:space="preserve">With </w:t>
      </w:r>
      <w:r w:rsidR="009811C4" w:rsidRPr="004E037F">
        <w:rPr>
          <w:rFonts w:ascii="Times New Roman" w:hAnsi="Times New Roman" w:cs="Times New Roman"/>
          <w:sz w:val="24"/>
        </w:rPr>
        <w:t>Intentional erro</w:t>
      </w:r>
      <w:r w:rsidRPr="004E037F">
        <w:rPr>
          <w:rFonts w:ascii="Times New Roman" w:hAnsi="Times New Roman" w:cs="Times New Roman"/>
          <w:sz w:val="24"/>
        </w:rPr>
        <w:t>r:</w:t>
      </w:r>
      <w:r w:rsidR="00292DE4" w:rsidRPr="004E037F">
        <w:rPr>
          <w:rFonts w:ascii="Times New Roman" w:hAnsi="Times New Roman" w:cs="Times New Roman"/>
        </w:rPr>
        <w:drawing>
          <wp:inline distT="0" distB="0" distL="0" distR="0" wp14:anchorId="6CD063AE" wp14:editId="55628EF6">
            <wp:extent cx="5943600" cy="1316355"/>
            <wp:effectExtent l="0" t="0" r="0" b="0"/>
            <wp:docPr id="1731012453" name="Picture 1" descr="A white rectangular objec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12453" name="Picture 1" descr="A white rectangular object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112C" w14:textId="121944B3" w:rsidR="00A11F1E" w:rsidRPr="00A11F1E" w:rsidRDefault="00A11F1E" w:rsidP="00A11F1E">
      <w:pPr>
        <w:ind w:firstLine="0"/>
        <w:jc w:val="both"/>
        <w:rPr>
          <w:rFonts w:ascii="Times New Roman" w:hAnsi="Times New Roman" w:cs="Times New Roman"/>
          <w:sz w:val="24"/>
        </w:rPr>
      </w:pPr>
      <w:r w:rsidRPr="004E037F">
        <w:rPr>
          <w:rFonts w:ascii="Times New Roman" w:hAnsi="Times New Roman" w:cs="Times New Roman"/>
          <w:b/>
          <w:bCs/>
          <w:sz w:val="24"/>
        </w:rPr>
        <w:t>Mistakes/errors noticed</w:t>
      </w:r>
      <w:r w:rsidRPr="00A11F1E">
        <w:rPr>
          <w:rFonts w:ascii="Times New Roman" w:hAnsi="Times New Roman" w:cs="Times New Roman"/>
          <w:b/>
          <w:bCs/>
          <w:sz w:val="24"/>
        </w:rPr>
        <w:t>:</w:t>
      </w:r>
    </w:p>
    <w:p w14:paraId="7A2BBEBD" w14:textId="77777777" w:rsidR="00A11F1E" w:rsidRPr="00A11F1E" w:rsidRDefault="00A11F1E" w:rsidP="00A11F1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A11F1E">
        <w:rPr>
          <w:rFonts w:ascii="Times New Roman" w:hAnsi="Times New Roman" w:cs="Times New Roman"/>
          <w:sz w:val="24"/>
        </w:rPr>
        <w:t>The missing colon after the function header is caught before running:</w:t>
      </w:r>
    </w:p>
    <w:p w14:paraId="7B415F4E" w14:textId="77777777" w:rsidR="00A11F1E" w:rsidRPr="00A11F1E" w:rsidRDefault="00A11F1E" w:rsidP="00A11F1E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A11F1E">
        <w:rPr>
          <w:rFonts w:ascii="Times New Roman" w:hAnsi="Times New Roman" w:cs="Times New Roman"/>
          <w:sz w:val="24"/>
        </w:rPr>
        <w:t>Typical message: SyntaxError: invalid syntax with a caret pointing at the line end.</w:t>
      </w:r>
    </w:p>
    <w:p w14:paraId="15F21CEA" w14:textId="77777777" w:rsidR="00A11F1E" w:rsidRPr="00A11F1E" w:rsidRDefault="00A11F1E" w:rsidP="00A11F1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A11F1E">
        <w:rPr>
          <w:rFonts w:ascii="Times New Roman" w:hAnsi="Times New Roman" w:cs="Times New Roman"/>
          <w:sz w:val="24"/>
        </w:rPr>
        <w:t>If I fix the colon but keep total = o, Python compiles the file, but at runtime it fails on that line:</w:t>
      </w:r>
    </w:p>
    <w:p w14:paraId="044BEDF1" w14:textId="77777777" w:rsidR="00A11F1E" w:rsidRPr="00A11F1E" w:rsidRDefault="00A11F1E" w:rsidP="00A11F1E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A11F1E">
        <w:rPr>
          <w:rFonts w:ascii="Times New Roman" w:hAnsi="Times New Roman" w:cs="Times New Roman"/>
          <w:sz w:val="24"/>
        </w:rPr>
        <w:t>Message: NameError: name 'o' is not defined.</w:t>
      </w:r>
    </w:p>
    <w:p w14:paraId="6FF3DB1D" w14:textId="6F881765" w:rsidR="00A11F1E" w:rsidRPr="00A11F1E" w:rsidRDefault="00A11F1E" w:rsidP="00A11F1E">
      <w:pPr>
        <w:ind w:firstLine="0"/>
        <w:jc w:val="both"/>
        <w:rPr>
          <w:rFonts w:ascii="Times New Roman" w:hAnsi="Times New Roman" w:cs="Times New Roman"/>
          <w:sz w:val="24"/>
        </w:rPr>
      </w:pPr>
      <w:r w:rsidRPr="00A11F1E">
        <w:rPr>
          <w:rFonts w:ascii="Times New Roman" w:hAnsi="Times New Roman" w:cs="Times New Roman"/>
          <w:b/>
          <w:bCs/>
          <w:sz w:val="24"/>
        </w:rPr>
        <w:t>Takeaway:</w:t>
      </w:r>
      <w:r w:rsidRPr="00A11F1E">
        <w:rPr>
          <w:rFonts w:ascii="Times New Roman" w:hAnsi="Times New Roman" w:cs="Times New Roman"/>
          <w:sz w:val="24"/>
        </w:rPr>
        <w:t xml:space="preserve"> Python catches clear syntax problems at parse time (e.g., missing colon), but some mistakes (like using o instead of 0) surface later as runtime exceptions (Sebesta, 2018; Python Docs, </w:t>
      </w:r>
      <w:r w:rsidRPr="004E037F">
        <w:rPr>
          <w:rFonts w:ascii="Times New Roman" w:hAnsi="Times New Roman" w:cs="Times New Roman"/>
          <w:sz w:val="24"/>
        </w:rPr>
        <w:t>2025</w:t>
      </w:r>
      <w:r w:rsidRPr="00A11F1E">
        <w:rPr>
          <w:rFonts w:ascii="Times New Roman" w:hAnsi="Times New Roman" w:cs="Times New Roman"/>
          <w:sz w:val="24"/>
        </w:rPr>
        <w:t>).</w:t>
      </w:r>
    </w:p>
    <w:p w14:paraId="1C1E4096" w14:textId="2E6565C9" w:rsidR="00292DE4" w:rsidRPr="004E037F" w:rsidRDefault="00A11F1E" w:rsidP="00A11F1E">
      <w:pPr>
        <w:ind w:firstLine="0"/>
        <w:jc w:val="both"/>
        <w:rPr>
          <w:rFonts w:ascii="Times New Roman" w:hAnsi="Times New Roman" w:cs="Times New Roman"/>
          <w:sz w:val="24"/>
        </w:rPr>
      </w:pPr>
      <w:r w:rsidRPr="004E037F">
        <w:rPr>
          <w:rFonts w:ascii="Times New Roman" w:hAnsi="Times New Roman" w:cs="Times New Roman"/>
          <w:sz w:val="24"/>
        </w:rPr>
        <w:t xml:space="preserve">Corrected Code: </w:t>
      </w:r>
    </w:p>
    <w:p w14:paraId="5E5AA044" w14:textId="306FCE97" w:rsidR="006C3023" w:rsidRPr="004E037F" w:rsidRDefault="006C3023" w:rsidP="00292DE4">
      <w:pPr>
        <w:ind w:firstLine="0"/>
        <w:rPr>
          <w:rFonts w:ascii="Times New Roman" w:hAnsi="Times New Roman" w:cs="Times New Roman"/>
        </w:rPr>
      </w:pPr>
      <w:r w:rsidRPr="004E037F">
        <w:rPr>
          <w:rFonts w:ascii="Times New Roman" w:hAnsi="Times New Roman" w:cs="Times New Roman"/>
        </w:rPr>
        <w:drawing>
          <wp:inline distT="0" distB="0" distL="0" distR="0" wp14:anchorId="4C553FC3" wp14:editId="1132F6AB">
            <wp:extent cx="5943600" cy="1111250"/>
            <wp:effectExtent l="0" t="0" r="0" b="0"/>
            <wp:docPr id="1244398099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98099" name="Picture 1" descr="A white screen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91A7" w14:textId="137BB430" w:rsidR="000B7389" w:rsidRPr="000B7389" w:rsidRDefault="000B7389" w:rsidP="000B7389">
      <w:pPr>
        <w:ind w:firstLine="0"/>
        <w:rPr>
          <w:rFonts w:ascii="Times New Roman" w:hAnsi="Times New Roman" w:cs="Times New Roman"/>
          <w:b/>
          <w:bCs/>
          <w:sz w:val="24"/>
        </w:rPr>
      </w:pPr>
      <w:r w:rsidRPr="000B7389">
        <w:rPr>
          <w:rFonts w:ascii="Times New Roman" w:hAnsi="Times New Roman" w:cs="Times New Roman"/>
          <w:b/>
          <w:bCs/>
          <w:sz w:val="24"/>
        </w:rPr>
        <w:lastRenderedPageBreak/>
        <w:t xml:space="preserve">B) JavaScript </w:t>
      </w:r>
    </w:p>
    <w:p w14:paraId="1A7277EE" w14:textId="541A6403" w:rsidR="000B7389" w:rsidRPr="000B7389" w:rsidRDefault="000B7389" w:rsidP="000B7389">
      <w:pPr>
        <w:ind w:firstLine="0"/>
        <w:rPr>
          <w:rFonts w:ascii="Times New Roman" w:hAnsi="Times New Roman" w:cs="Times New Roman"/>
          <w:b/>
          <w:bCs/>
          <w:sz w:val="24"/>
        </w:rPr>
      </w:pPr>
      <w:r w:rsidRPr="000B7389">
        <w:rPr>
          <w:rFonts w:ascii="Times New Roman" w:hAnsi="Times New Roman" w:cs="Times New Roman"/>
          <w:b/>
          <w:bCs/>
          <w:sz w:val="24"/>
        </w:rPr>
        <w:t xml:space="preserve">Intentional errors </w:t>
      </w:r>
    </w:p>
    <w:p w14:paraId="789F027F" w14:textId="7AB79BD5" w:rsidR="00BA6EEB" w:rsidRPr="004E037F" w:rsidRDefault="00BA6EEB" w:rsidP="00154FAB">
      <w:pPr>
        <w:pStyle w:val="Bibliography"/>
        <w:rPr>
          <w:rFonts w:ascii="Times New Roman" w:hAnsi="Times New Roman" w:cs="Times New Roman"/>
          <w:b/>
          <w:bCs/>
          <w:sz w:val="24"/>
        </w:rPr>
      </w:pPr>
      <w:r w:rsidRPr="004E037F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711C12BE" wp14:editId="1E2B8C65">
            <wp:extent cx="5943600" cy="2132330"/>
            <wp:effectExtent l="0" t="0" r="0" b="1270"/>
            <wp:docPr id="1002024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2494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459" w14:textId="58E8521B" w:rsidR="008E2162" w:rsidRPr="008E2162" w:rsidRDefault="008E2162" w:rsidP="008E2162">
      <w:pPr>
        <w:ind w:firstLine="0"/>
        <w:rPr>
          <w:rFonts w:ascii="Times New Roman" w:hAnsi="Times New Roman" w:cs="Times New Roman"/>
          <w:sz w:val="24"/>
        </w:rPr>
      </w:pPr>
      <w:r w:rsidRPr="004E037F">
        <w:rPr>
          <w:rFonts w:ascii="Times New Roman" w:hAnsi="Times New Roman" w:cs="Times New Roman"/>
          <w:b/>
          <w:bCs/>
          <w:sz w:val="24"/>
        </w:rPr>
        <w:t>Mistakes/errors noticed</w:t>
      </w:r>
      <w:r w:rsidRPr="008E2162">
        <w:rPr>
          <w:rFonts w:ascii="Times New Roman" w:hAnsi="Times New Roman" w:cs="Times New Roman"/>
          <w:b/>
          <w:bCs/>
          <w:sz w:val="24"/>
        </w:rPr>
        <w:t>:</w:t>
      </w:r>
    </w:p>
    <w:p w14:paraId="178AFCAE" w14:textId="77777777" w:rsidR="008E2162" w:rsidRPr="008E2162" w:rsidRDefault="008E2162" w:rsidP="008E2162">
      <w:pPr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8E2162">
        <w:rPr>
          <w:rFonts w:ascii="Times New Roman" w:hAnsi="Times New Roman" w:cs="Times New Roman"/>
          <w:sz w:val="24"/>
        </w:rPr>
        <w:t>The space in the function name is a parse-time issue:</w:t>
      </w:r>
    </w:p>
    <w:p w14:paraId="4A0C6A97" w14:textId="77777777" w:rsidR="008E2162" w:rsidRPr="008E2162" w:rsidRDefault="008E2162" w:rsidP="008E2162">
      <w:pPr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 w:rsidRPr="008E2162">
        <w:rPr>
          <w:rFonts w:ascii="Times New Roman" w:hAnsi="Times New Roman" w:cs="Times New Roman"/>
          <w:sz w:val="24"/>
        </w:rPr>
        <w:t>Typical message: SyntaxError: Unexpected identifier 'Sum'.</w:t>
      </w:r>
    </w:p>
    <w:p w14:paraId="5961F25A" w14:textId="77777777" w:rsidR="008E2162" w:rsidRPr="008E2162" w:rsidRDefault="008E2162" w:rsidP="008E2162">
      <w:pPr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8E2162">
        <w:rPr>
          <w:rFonts w:ascii="Times New Roman" w:hAnsi="Times New Roman" w:cs="Times New Roman"/>
          <w:sz w:val="24"/>
        </w:rPr>
        <w:t>If I fix the name but keep let total = o;, that throws at runtime:</w:t>
      </w:r>
    </w:p>
    <w:p w14:paraId="1D9B5C2F" w14:textId="77777777" w:rsidR="008E2162" w:rsidRPr="008E2162" w:rsidRDefault="008E2162" w:rsidP="008E2162">
      <w:pPr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 w:rsidRPr="008E2162">
        <w:rPr>
          <w:rFonts w:ascii="Times New Roman" w:hAnsi="Times New Roman" w:cs="Times New Roman"/>
          <w:sz w:val="24"/>
        </w:rPr>
        <w:t>ReferenceError: o is not defined.</w:t>
      </w:r>
    </w:p>
    <w:p w14:paraId="6C2C49B8" w14:textId="66A17455" w:rsidR="008E2162" w:rsidRPr="008E2162" w:rsidRDefault="008E2162" w:rsidP="008E2162">
      <w:pPr>
        <w:ind w:firstLine="0"/>
        <w:rPr>
          <w:rFonts w:ascii="Times New Roman" w:hAnsi="Times New Roman" w:cs="Times New Roman"/>
          <w:sz w:val="24"/>
        </w:rPr>
      </w:pPr>
      <w:r w:rsidRPr="008E2162">
        <w:rPr>
          <w:rFonts w:ascii="Times New Roman" w:hAnsi="Times New Roman" w:cs="Times New Roman"/>
          <w:b/>
          <w:bCs/>
          <w:sz w:val="24"/>
        </w:rPr>
        <w:t>Takeaway:</w:t>
      </w:r>
      <w:r w:rsidRPr="008E2162">
        <w:rPr>
          <w:rFonts w:ascii="Times New Roman" w:hAnsi="Times New Roman" w:cs="Times New Roman"/>
          <w:sz w:val="24"/>
        </w:rPr>
        <w:t xml:space="preserve"> Like Python, JavaScript flags true syntax errors early, but name/lookup problems happen at runtime (MDN, </w:t>
      </w:r>
      <w:r w:rsidRPr="004E037F">
        <w:rPr>
          <w:rFonts w:ascii="Times New Roman" w:hAnsi="Times New Roman" w:cs="Times New Roman"/>
          <w:sz w:val="24"/>
        </w:rPr>
        <w:t>2025</w:t>
      </w:r>
      <w:r w:rsidRPr="008E2162">
        <w:rPr>
          <w:rFonts w:ascii="Times New Roman" w:hAnsi="Times New Roman" w:cs="Times New Roman"/>
          <w:sz w:val="24"/>
        </w:rPr>
        <w:t>; Sebesta, 2018).</w:t>
      </w:r>
    </w:p>
    <w:p w14:paraId="7A14FF17" w14:textId="77777777" w:rsidR="008E2162" w:rsidRPr="008E2162" w:rsidRDefault="008E2162" w:rsidP="008E2162">
      <w:pPr>
        <w:ind w:firstLine="0"/>
        <w:rPr>
          <w:rFonts w:ascii="Times New Roman" w:hAnsi="Times New Roman" w:cs="Times New Roman"/>
          <w:sz w:val="24"/>
        </w:rPr>
      </w:pPr>
      <w:r w:rsidRPr="008E2162">
        <w:rPr>
          <w:rFonts w:ascii="Times New Roman" w:hAnsi="Times New Roman" w:cs="Times New Roman"/>
          <w:b/>
          <w:bCs/>
          <w:sz w:val="24"/>
        </w:rPr>
        <w:t>Corrected JavaScript code</w:t>
      </w:r>
    </w:p>
    <w:p w14:paraId="4378445F" w14:textId="3B87E357" w:rsidR="00BA6EEB" w:rsidRPr="004E037F" w:rsidRDefault="00BA6EEB" w:rsidP="00BA6EEB">
      <w:pPr>
        <w:ind w:firstLine="0"/>
        <w:rPr>
          <w:rFonts w:ascii="Times New Roman" w:hAnsi="Times New Roman" w:cs="Times New Roman"/>
        </w:rPr>
      </w:pPr>
      <w:r w:rsidRPr="004E037F">
        <w:rPr>
          <w:rFonts w:ascii="Times New Roman" w:hAnsi="Times New Roman" w:cs="Times New Roman"/>
        </w:rPr>
        <w:drawing>
          <wp:inline distT="0" distB="0" distL="0" distR="0" wp14:anchorId="67294BFB" wp14:editId="3391C0A9">
            <wp:extent cx="5943600" cy="1240155"/>
            <wp:effectExtent l="0" t="0" r="0" b="0"/>
            <wp:docPr id="107328665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8665" name="Picture 1" descr="A white rectangular object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9894" w14:textId="77777777" w:rsidR="00602452" w:rsidRPr="004E037F" w:rsidRDefault="00602452" w:rsidP="00602452">
      <w:pPr>
        <w:ind w:firstLine="0"/>
        <w:rPr>
          <w:rFonts w:ascii="Times New Roman" w:hAnsi="Times New Roman" w:cs="Times New Roman"/>
          <w:b/>
          <w:bCs/>
          <w:sz w:val="24"/>
        </w:rPr>
      </w:pPr>
      <w:r w:rsidRPr="00602452">
        <w:rPr>
          <w:rFonts w:ascii="Times New Roman" w:hAnsi="Times New Roman" w:cs="Times New Roman"/>
          <w:b/>
          <w:bCs/>
          <w:sz w:val="24"/>
        </w:rPr>
        <w:t xml:space="preserve">C) C++ </w:t>
      </w:r>
    </w:p>
    <w:p w14:paraId="49DABBC0" w14:textId="7390C355" w:rsidR="00602452" w:rsidRPr="00602452" w:rsidRDefault="00602452" w:rsidP="00602452">
      <w:pPr>
        <w:ind w:firstLine="0"/>
        <w:rPr>
          <w:rFonts w:ascii="Times New Roman" w:hAnsi="Times New Roman" w:cs="Times New Roman"/>
          <w:b/>
          <w:bCs/>
          <w:sz w:val="24"/>
        </w:rPr>
      </w:pPr>
      <w:r w:rsidRPr="00602452">
        <w:rPr>
          <w:rFonts w:ascii="Times New Roman" w:hAnsi="Times New Roman" w:cs="Times New Roman"/>
          <w:b/>
          <w:bCs/>
          <w:sz w:val="24"/>
        </w:rPr>
        <w:t>Intentional errors</w:t>
      </w:r>
    </w:p>
    <w:p w14:paraId="2FDC06A5" w14:textId="77777777" w:rsidR="008E2162" w:rsidRPr="004E037F" w:rsidRDefault="008E2162" w:rsidP="00BA6EEB">
      <w:pPr>
        <w:ind w:firstLine="0"/>
        <w:rPr>
          <w:rFonts w:ascii="Times New Roman" w:hAnsi="Times New Roman" w:cs="Times New Roman"/>
        </w:rPr>
      </w:pPr>
    </w:p>
    <w:p w14:paraId="6AA82100" w14:textId="393CC951" w:rsidR="00FC52F0" w:rsidRPr="004E037F" w:rsidRDefault="00FC52F0" w:rsidP="00BA6EEB">
      <w:pPr>
        <w:ind w:firstLine="0"/>
        <w:rPr>
          <w:rFonts w:ascii="Times New Roman" w:hAnsi="Times New Roman" w:cs="Times New Roman"/>
        </w:rPr>
      </w:pPr>
      <w:r w:rsidRPr="004E037F">
        <w:rPr>
          <w:rFonts w:ascii="Times New Roman" w:hAnsi="Times New Roman" w:cs="Times New Roman"/>
        </w:rPr>
        <w:lastRenderedPageBreak/>
        <w:drawing>
          <wp:inline distT="0" distB="0" distL="0" distR="0" wp14:anchorId="6C03F2C1" wp14:editId="49D1923F">
            <wp:extent cx="5943600" cy="2673985"/>
            <wp:effectExtent l="0" t="0" r="0" b="0"/>
            <wp:docPr id="1108745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546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EBFF" w14:textId="06C4927F" w:rsidR="00303C4E" w:rsidRPr="00303C4E" w:rsidRDefault="00303C4E" w:rsidP="00303C4E">
      <w:pPr>
        <w:ind w:firstLine="0"/>
        <w:rPr>
          <w:rFonts w:ascii="Times New Roman" w:hAnsi="Times New Roman" w:cs="Times New Roman"/>
          <w:sz w:val="24"/>
        </w:rPr>
      </w:pPr>
      <w:r w:rsidRPr="004E037F">
        <w:rPr>
          <w:rFonts w:ascii="Times New Roman" w:hAnsi="Times New Roman" w:cs="Times New Roman"/>
          <w:b/>
          <w:bCs/>
          <w:sz w:val="24"/>
        </w:rPr>
        <w:t>Mistakes/errors noticed</w:t>
      </w:r>
      <w:r w:rsidRPr="00303C4E">
        <w:rPr>
          <w:rFonts w:ascii="Times New Roman" w:hAnsi="Times New Roman" w:cs="Times New Roman"/>
          <w:b/>
          <w:bCs/>
          <w:sz w:val="24"/>
        </w:rPr>
        <w:t>:</w:t>
      </w:r>
    </w:p>
    <w:p w14:paraId="754C6B94" w14:textId="77777777" w:rsidR="00303C4E" w:rsidRPr="00303C4E" w:rsidRDefault="00303C4E" w:rsidP="0009292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303C4E">
        <w:rPr>
          <w:rFonts w:ascii="Times New Roman" w:hAnsi="Times New Roman" w:cs="Times New Roman"/>
          <w:sz w:val="24"/>
        </w:rPr>
        <w:t>The compiler fails before running with messages like:</w:t>
      </w:r>
    </w:p>
    <w:p w14:paraId="0FC7F3B8" w14:textId="77777777" w:rsidR="00303C4E" w:rsidRPr="00303C4E" w:rsidRDefault="00303C4E" w:rsidP="00092920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303C4E">
        <w:rPr>
          <w:rFonts w:ascii="Times New Roman" w:hAnsi="Times New Roman" w:cs="Times New Roman"/>
          <w:sz w:val="24"/>
        </w:rPr>
        <w:t>error: 'o' was not declared in this scope</w:t>
      </w:r>
    </w:p>
    <w:p w14:paraId="04DDA381" w14:textId="77777777" w:rsidR="00303C4E" w:rsidRPr="00303C4E" w:rsidRDefault="00303C4E" w:rsidP="0009292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303C4E">
        <w:rPr>
          <w:rFonts w:ascii="Times New Roman" w:hAnsi="Times New Roman" w:cs="Times New Roman"/>
          <w:sz w:val="24"/>
        </w:rPr>
        <w:t>The line with cout &lt;&lt; "Sum in C++" " &lt;&lt; result &lt;&lt; endl; is tricky:</w:t>
      </w:r>
    </w:p>
    <w:p w14:paraId="45D62E2E" w14:textId="77777777" w:rsidR="00303C4E" w:rsidRPr="00303C4E" w:rsidRDefault="00303C4E" w:rsidP="00092920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303C4E">
        <w:rPr>
          <w:rFonts w:ascii="Times New Roman" w:hAnsi="Times New Roman" w:cs="Times New Roman"/>
          <w:sz w:val="24"/>
        </w:rPr>
        <w:t>Adjacent string literals are concatenated in C++, so this compiles into "Sum in C++ &lt;&lt; result", which prints no variable (it’s a logic bug, not a syntax error). Good reminder that some mistakes are legal but wrong (Stroustrup, 2013).</w:t>
      </w:r>
    </w:p>
    <w:p w14:paraId="44B67BE5" w14:textId="79658619" w:rsidR="00303C4E" w:rsidRPr="00303C4E" w:rsidRDefault="00303C4E" w:rsidP="00092920">
      <w:pPr>
        <w:ind w:firstLine="0"/>
        <w:jc w:val="both"/>
        <w:rPr>
          <w:rFonts w:ascii="Times New Roman" w:hAnsi="Times New Roman" w:cs="Times New Roman"/>
          <w:sz w:val="24"/>
        </w:rPr>
      </w:pPr>
      <w:r w:rsidRPr="00303C4E">
        <w:rPr>
          <w:rFonts w:ascii="Times New Roman" w:hAnsi="Times New Roman" w:cs="Times New Roman"/>
          <w:b/>
          <w:bCs/>
          <w:sz w:val="24"/>
        </w:rPr>
        <w:t>Takeaway:</w:t>
      </w:r>
      <w:r w:rsidRPr="00303C4E">
        <w:rPr>
          <w:rFonts w:ascii="Times New Roman" w:hAnsi="Times New Roman" w:cs="Times New Roman"/>
          <w:sz w:val="24"/>
        </w:rPr>
        <w:t xml:space="preserve"> C++ is compiled and catches undeclared identifiers and many structural issues at compile time. Some logic problems </w:t>
      </w:r>
      <w:r w:rsidR="00092920" w:rsidRPr="004E037F">
        <w:rPr>
          <w:rFonts w:ascii="Times New Roman" w:hAnsi="Times New Roman" w:cs="Times New Roman"/>
          <w:sz w:val="24"/>
        </w:rPr>
        <w:t>are still compiled</w:t>
      </w:r>
      <w:r w:rsidRPr="00303C4E">
        <w:rPr>
          <w:rFonts w:ascii="Times New Roman" w:hAnsi="Times New Roman" w:cs="Times New Roman"/>
          <w:sz w:val="24"/>
        </w:rPr>
        <w:t xml:space="preserve"> (Sebesta, 2018; Stroustrup, 2013).</w:t>
      </w:r>
    </w:p>
    <w:p w14:paraId="27BBCA39" w14:textId="77777777" w:rsidR="00303C4E" w:rsidRPr="00303C4E" w:rsidRDefault="00303C4E" w:rsidP="00303C4E">
      <w:pPr>
        <w:ind w:firstLine="0"/>
        <w:rPr>
          <w:rFonts w:ascii="Times New Roman" w:hAnsi="Times New Roman" w:cs="Times New Roman"/>
          <w:sz w:val="24"/>
        </w:rPr>
      </w:pPr>
      <w:r w:rsidRPr="00303C4E">
        <w:rPr>
          <w:rFonts w:ascii="Times New Roman" w:hAnsi="Times New Roman" w:cs="Times New Roman"/>
          <w:b/>
          <w:bCs/>
          <w:sz w:val="24"/>
        </w:rPr>
        <w:t>Corrected C++ code</w:t>
      </w:r>
    </w:p>
    <w:p w14:paraId="5E67EBAC" w14:textId="350B7517" w:rsidR="00FC52F0" w:rsidRPr="004E037F" w:rsidRDefault="00FC52F0" w:rsidP="00BA6EEB">
      <w:pPr>
        <w:ind w:firstLine="0"/>
        <w:rPr>
          <w:rFonts w:ascii="Times New Roman" w:hAnsi="Times New Roman" w:cs="Times New Roman"/>
        </w:rPr>
      </w:pPr>
      <w:r w:rsidRPr="004E037F">
        <w:rPr>
          <w:rFonts w:ascii="Times New Roman" w:hAnsi="Times New Roman" w:cs="Times New Roman"/>
        </w:rPr>
        <w:drawing>
          <wp:inline distT="0" distB="0" distL="0" distR="0" wp14:anchorId="1397C4BB" wp14:editId="2046DD0E">
            <wp:extent cx="5943600" cy="1712595"/>
            <wp:effectExtent l="0" t="0" r="0" b="1905"/>
            <wp:docPr id="1099802824" name="Picture 1" descr="A white screen with a blue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02824" name="Picture 1" descr="A white screen with a blue and red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6DB9" w14:textId="77777777" w:rsidR="00092920" w:rsidRPr="00092920" w:rsidRDefault="00092920" w:rsidP="00092920">
      <w:pPr>
        <w:ind w:firstLine="0"/>
        <w:rPr>
          <w:rFonts w:ascii="Times New Roman" w:hAnsi="Times New Roman" w:cs="Times New Roman"/>
          <w:b/>
          <w:bCs/>
          <w:sz w:val="24"/>
        </w:rPr>
      </w:pPr>
      <w:r w:rsidRPr="00092920">
        <w:rPr>
          <w:rFonts w:ascii="Times New Roman" w:hAnsi="Times New Roman" w:cs="Times New Roman"/>
          <w:b/>
          <w:bCs/>
          <w:sz w:val="24"/>
        </w:rPr>
        <w:lastRenderedPageBreak/>
        <w:t>Quick comparison</w:t>
      </w:r>
    </w:p>
    <w:p w14:paraId="29FA0370" w14:textId="01B894EE" w:rsidR="00092920" w:rsidRPr="00092920" w:rsidRDefault="00092920" w:rsidP="00092920">
      <w:pPr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92920">
        <w:rPr>
          <w:rFonts w:ascii="Times New Roman" w:hAnsi="Times New Roman" w:cs="Times New Roman"/>
          <w:b/>
          <w:bCs/>
          <w:sz w:val="24"/>
        </w:rPr>
        <w:t>Python/JavaScript:</w:t>
      </w:r>
      <w:r w:rsidRPr="00092920">
        <w:rPr>
          <w:rFonts w:ascii="Times New Roman" w:hAnsi="Times New Roman" w:cs="Times New Roman"/>
          <w:sz w:val="24"/>
        </w:rPr>
        <w:t xml:space="preserve"> parse-time syntax errors vs. runtime name/lookup errors; dynamic languages often let you run farther before crashing (Sebesta, 2018; Python Docs, </w:t>
      </w:r>
      <w:r w:rsidRPr="004E037F">
        <w:rPr>
          <w:rFonts w:ascii="Times New Roman" w:hAnsi="Times New Roman" w:cs="Times New Roman"/>
          <w:sz w:val="24"/>
        </w:rPr>
        <w:t>2025</w:t>
      </w:r>
      <w:r w:rsidRPr="00092920">
        <w:rPr>
          <w:rFonts w:ascii="Times New Roman" w:hAnsi="Times New Roman" w:cs="Times New Roman"/>
          <w:sz w:val="24"/>
        </w:rPr>
        <w:t xml:space="preserve">; MDN, </w:t>
      </w:r>
      <w:r w:rsidRPr="004E037F">
        <w:rPr>
          <w:rFonts w:ascii="Times New Roman" w:hAnsi="Times New Roman" w:cs="Times New Roman"/>
          <w:sz w:val="24"/>
        </w:rPr>
        <w:t>2025</w:t>
      </w:r>
      <w:r w:rsidRPr="00092920">
        <w:rPr>
          <w:rFonts w:ascii="Times New Roman" w:hAnsi="Times New Roman" w:cs="Times New Roman"/>
          <w:sz w:val="24"/>
        </w:rPr>
        <w:t>).</w:t>
      </w:r>
    </w:p>
    <w:p w14:paraId="7762A01F" w14:textId="77777777" w:rsidR="00092920" w:rsidRPr="00092920" w:rsidRDefault="00092920" w:rsidP="00092920">
      <w:pPr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92920">
        <w:rPr>
          <w:rFonts w:ascii="Times New Roman" w:hAnsi="Times New Roman" w:cs="Times New Roman"/>
          <w:b/>
          <w:bCs/>
          <w:sz w:val="24"/>
        </w:rPr>
        <w:t>C++:</w:t>
      </w:r>
      <w:r w:rsidRPr="00092920">
        <w:rPr>
          <w:rFonts w:ascii="Times New Roman" w:hAnsi="Times New Roman" w:cs="Times New Roman"/>
          <w:sz w:val="24"/>
        </w:rPr>
        <w:t xml:space="preserve"> most issues are caught by the compiler early; you get many errors up front (Sebesta, 2018; Stroustrup, 2013).</w:t>
      </w:r>
    </w:p>
    <w:p w14:paraId="014676BD" w14:textId="77777777" w:rsidR="00092920" w:rsidRPr="004E037F" w:rsidRDefault="00092920" w:rsidP="00092920">
      <w:pPr>
        <w:ind w:firstLine="0"/>
        <w:jc w:val="center"/>
        <w:rPr>
          <w:rFonts w:ascii="Times New Roman" w:hAnsi="Times New Roman" w:cs="Times New Roman"/>
          <w:b/>
          <w:bCs/>
          <w:sz w:val="24"/>
        </w:rPr>
      </w:pPr>
    </w:p>
    <w:p w14:paraId="7CCBAA02" w14:textId="4C736069" w:rsidR="00092920" w:rsidRPr="00092920" w:rsidRDefault="00092920" w:rsidP="00092920">
      <w:pPr>
        <w:ind w:firstLine="0"/>
        <w:jc w:val="center"/>
        <w:rPr>
          <w:rFonts w:ascii="Times New Roman" w:hAnsi="Times New Roman" w:cs="Times New Roman"/>
          <w:sz w:val="24"/>
        </w:rPr>
      </w:pPr>
      <w:r w:rsidRPr="00092920">
        <w:rPr>
          <w:rFonts w:ascii="Times New Roman" w:hAnsi="Times New Roman" w:cs="Times New Roman"/>
          <w:b/>
          <w:bCs/>
          <w:sz w:val="24"/>
        </w:rPr>
        <w:t>1.2 Section 2 — My own programs + semantic analysis</w:t>
      </w:r>
    </w:p>
    <w:p w14:paraId="2C45FE5F" w14:textId="77777777" w:rsidR="00092920" w:rsidRPr="00092920" w:rsidRDefault="00092920" w:rsidP="00092920">
      <w:pPr>
        <w:ind w:firstLine="0"/>
        <w:rPr>
          <w:rFonts w:ascii="Times New Roman" w:hAnsi="Times New Roman" w:cs="Times New Roman"/>
          <w:sz w:val="24"/>
        </w:rPr>
      </w:pPr>
      <w:r w:rsidRPr="00092920">
        <w:rPr>
          <w:rFonts w:ascii="Times New Roman" w:hAnsi="Times New Roman" w:cs="Times New Roman"/>
          <w:sz w:val="24"/>
        </w:rPr>
        <w:t xml:space="preserve">Here I write tiny programs to highlight </w:t>
      </w:r>
      <w:r w:rsidRPr="00092920">
        <w:rPr>
          <w:rFonts w:ascii="Times New Roman" w:hAnsi="Times New Roman" w:cs="Times New Roman"/>
          <w:b/>
          <w:bCs/>
          <w:sz w:val="24"/>
        </w:rPr>
        <w:t>type systems</w:t>
      </w:r>
      <w:r w:rsidRPr="00092920">
        <w:rPr>
          <w:rFonts w:ascii="Times New Roman" w:hAnsi="Times New Roman" w:cs="Times New Roman"/>
          <w:sz w:val="24"/>
        </w:rPr>
        <w:t xml:space="preserve">, </w:t>
      </w:r>
      <w:r w:rsidRPr="00092920">
        <w:rPr>
          <w:rFonts w:ascii="Times New Roman" w:hAnsi="Times New Roman" w:cs="Times New Roman"/>
          <w:b/>
          <w:bCs/>
          <w:sz w:val="24"/>
        </w:rPr>
        <w:t>scopes/closures</w:t>
      </w:r>
      <w:r w:rsidRPr="00092920">
        <w:rPr>
          <w:rFonts w:ascii="Times New Roman" w:hAnsi="Times New Roman" w:cs="Times New Roman"/>
          <w:sz w:val="24"/>
        </w:rPr>
        <w:t xml:space="preserve">, and </w:t>
      </w:r>
      <w:r w:rsidRPr="00092920">
        <w:rPr>
          <w:rFonts w:ascii="Times New Roman" w:hAnsi="Times New Roman" w:cs="Times New Roman"/>
          <w:b/>
          <w:bCs/>
          <w:sz w:val="24"/>
        </w:rPr>
        <w:t>three semantic differences</w:t>
      </w:r>
      <w:r w:rsidRPr="00092920">
        <w:rPr>
          <w:rFonts w:ascii="Times New Roman" w:hAnsi="Times New Roman" w:cs="Times New Roman"/>
          <w:sz w:val="24"/>
        </w:rPr>
        <w:t xml:space="preserve"> that affect behavior/performance.</w:t>
      </w:r>
    </w:p>
    <w:p w14:paraId="143C4EDE" w14:textId="77777777" w:rsidR="00092920" w:rsidRPr="00092920" w:rsidRDefault="00092920" w:rsidP="00092920">
      <w:pPr>
        <w:ind w:firstLine="0"/>
        <w:rPr>
          <w:rFonts w:ascii="Times New Roman" w:hAnsi="Times New Roman" w:cs="Times New Roman"/>
          <w:b/>
          <w:bCs/>
          <w:sz w:val="24"/>
        </w:rPr>
      </w:pPr>
      <w:r w:rsidRPr="00092920">
        <w:rPr>
          <w:rFonts w:ascii="Times New Roman" w:hAnsi="Times New Roman" w:cs="Times New Roman"/>
          <w:b/>
          <w:bCs/>
          <w:sz w:val="24"/>
        </w:rPr>
        <w:t>Feature: Scope and Closures</w:t>
      </w:r>
    </w:p>
    <w:p w14:paraId="68AA51A5" w14:textId="77777777" w:rsidR="00092920" w:rsidRPr="00092920" w:rsidRDefault="00092920" w:rsidP="00092920">
      <w:pPr>
        <w:ind w:firstLine="0"/>
        <w:rPr>
          <w:rFonts w:ascii="Times New Roman" w:hAnsi="Times New Roman" w:cs="Times New Roman"/>
          <w:sz w:val="24"/>
        </w:rPr>
      </w:pPr>
      <w:r w:rsidRPr="00092920">
        <w:rPr>
          <w:rFonts w:ascii="Times New Roman" w:hAnsi="Times New Roman" w:cs="Times New Roman"/>
          <w:b/>
          <w:bCs/>
          <w:sz w:val="24"/>
        </w:rPr>
        <w:t>Python</w:t>
      </w:r>
      <w:r w:rsidRPr="00092920">
        <w:rPr>
          <w:rFonts w:ascii="Times New Roman" w:hAnsi="Times New Roman" w:cs="Times New Roman"/>
          <w:sz w:val="24"/>
        </w:rPr>
        <w:t xml:space="preserve"> — function scope, no block scope; nonlocal to mutate outer variables.</w:t>
      </w:r>
    </w:p>
    <w:p w14:paraId="71F9F974" w14:textId="5BFA5A9F" w:rsidR="005B720D" w:rsidRPr="004E037F" w:rsidRDefault="005B720D" w:rsidP="005B720D">
      <w:pPr>
        <w:ind w:firstLine="0"/>
        <w:rPr>
          <w:rFonts w:ascii="Times New Roman" w:hAnsi="Times New Roman" w:cs="Times New Roman"/>
        </w:rPr>
      </w:pPr>
      <w:r w:rsidRPr="004E037F">
        <w:rPr>
          <w:rFonts w:ascii="Times New Roman" w:hAnsi="Times New Roman" w:cs="Times New Roman"/>
        </w:rPr>
        <w:drawing>
          <wp:inline distT="0" distB="0" distL="0" distR="0" wp14:anchorId="497874C0" wp14:editId="2D23D44D">
            <wp:extent cx="5943600" cy="1233170"/>
            <wp:effectExtent l="0" t="0" r="0" b="5080"/>
            <wp:docPr id="2103372842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72842" name="Picture 1" descr="A white rectangular object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4BE7" w14:textId="06DBAE39" w:rsidR="00131F6C" w:rsidRPr="004E037F" w:rsidRDefault="00131F6C" w:rsidP="005B720D">
      <w:pPr>
        <w:ind w:firstLine="0"/>
        <w:rPr>
          <w:rFonts w:ascii="Times New Roman" w:hAnsi="Times New Roman" w:cs="Times New Roman"/>
          <w:sz w:val="24"/>
        </w:rPr>
      </w:pPr>
      <w:r w:rsidRPr="004E037F">
        <w:rPr>
          <w:rFonts w:ascii="Times New Roman" w:hAnsi="Times New Roman" w:cs="Times New Roman"/>
          <w:b/>
          <w:bCs/>
          <w:sz w:val="24"/>
        </w:rPr>
        <w:t>JavaScript</w:t>
      </w:r>
      <w:r w:rsidRPr="004E037F">
        <w:rPr>
          <w:rFonts w:ascii="Times New Roman" w:hAnsi="Times New Roman" w:cs="Times New Roman"/>
          <w:sz w:val="24"/>
        </w:rPr>
        <w:t xml:space="preserve"> — block scope with let/const, closures capture lexical environment.</w:t>
      </w:r>
    </w:p>
    <w:p w14:paraId="1DE3DBEA" w14:textId="296DB9EC" w:rsidR="005B720D" w:rsidRPr="004E037F" w:rsidRDefault="005B720D" w:rsidP="005B720D">
      <w:pPr>
        <w:ind w:firstLine="0"/>
        <w:rPr>
          <w:rFonts w:ascii="Times New Roman" w:hAnsi="Times New Roman" w:cs="Times New Roman"/>
        </w:rPr>
      </w:pPr>
      <w:r w:rsidRPr="004E037F">
        <w:rPr>
          <w:rFonts w:ascii="Times New Roman" w:hAnsi="Times New Roman" w:cs="Times New Roman"/>
        </w:rPr>
        <w:drawing>
          <wp:inline distT="0" distB="0" distL="0" distR="0" wp14:anchorId="52944CB0" wp14:editId="1E4ED70D">
            <wp:extent cx="5943600" cy="1402715"/>
            <wp:effectExtent l="0" t="0" r="0" b="6985"/>
            <wp:docPr id="1561653565" name="Picture 1" descr="A white rectangular box with a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53565" name="Picture 1" descr="A white rectangular box with a blue and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7514" w14:textId="037E6ACC" w:rsidR="004E037F" w:rsidRPr="004E037F" w:rsidRDefault="004E037F" w:rsidP="005B720D">
      <w:pPr>
        <w:ind w:firstLine="0"/>
        <w:rPr>
          <w:rFonts w:ascii="Times New Roman" w:hAnsi="Times New Roman" w:cs="Times New Roman"/>
        </w:rPr>
      </w:pPr>
      <w:r w:rsidRPr="004E037F">
        <w:rPr>
          <w:rFonts w:ascii="Times New Roman" w:hAnsi="Times New Roman" w:cs="Times New Roman"/>
          <w:b/>
          <w:bCs/>
        </w:rPr>
        <w:t>C++</w:t>
      </w:r>
      <w:r w:rsidRPr="004E037F">
        <w:rPr>
          <w:rFonts w:ascii="Times New Roman" w:hAnsi="Times New Roman" w:cs="Times New Roman"/>
        </w:rPr>
        <w:t xml:space="preserve"> — block scope; closures via lambdas with explicit capture lists.</w:t>
      </w:r>
    </w:p>
    <w:p w14:paraId="42F2A6E8" w14:textId="3D330D43" w:rsidR="005B720D" w:rsidRDefault="009F422B" w:rsidP="00BA6EEB">
      <w:pPr>
        <w:ind w:firstLine="0"/>
        <w:rPr>
          <w:rFonts w:ascii="Times New Roman" w:hAnsi="Times New Roman" w:cs="Times New Roman"/>
        </w:rPr>
      </w:pPr>
      <w:r w:rsidRPr="004E037F">
        <w:rPr>
          <w:rFonts w:ascii="Times New Roman" w:hAnsi="Times New Roman" w:cs="Times New Roman"/>
        </w:rPr>
        <w:lastRenderedPageBreak/>
        <w:drawing>
          <wp:inline distT="0" distB="0" distL="0" distR="0" wp14:anchorId="6A908AD2" wp14:editId="02A867F3">
            <wp:extent cx="5943600" cy="1515110"/>
            <wp:effectExtent l="0" t="0" r="0" b="8890"/>
            <wp:docPr id="89261334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1334" name="Picture 1" descr="A white screen with blu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8559" w14:textId="77777777" w:rsidR="00A151C8" w:rsidRPr="00A151C8" w:rsidRDefault="00A151C8" w:rsidP="00A151C8">
      <w:pPr>
        <w:ind w:firstLine="0"/>
        <w:rPr>
          <w:rFonts w:ascii="Times New Roman" w:hAnsi="Times New Roman" w:cs="Times New Roman"/>
          <w:b/>
          <w:bCs/>
        </w:rPr>
      </w:pPr>
      <w:r w:rsidRPr="00A151C8">
        <w:rPr>
          <w:rFonts w:ascii="Times New Roman" w:hAnsi="Times New Roman" w:cs="Times New Roman"/>
          <w:b/>
          <w:bCs/>
        </w:rPr>
        <w:t>Three key semantic differences (behavior + performance)</w:t>
      </w:r>
    </w:p>
    <w:p w14:paraId="1A2D9421" w14:textId="77777777" w:rsidR="00A151C8" w:rsidRPr="00A151C8" w:rsidRDefault="00A151C8" w:rsidP="00A151C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151C8">
        <w:rPr>
          <w:rFonts w:ascii="Times New Roman" w:hAnsi="Times New Roman" w:cs="Times New Roman"/>
          <w:b/>
          <w:bCs/>
        </w:rPr>
        <w:t>Typing model</w:t>
      </w:r>
    </w:p>
    <w:p w14:paraId="619885EF" w14:textId="6B38B759" w:rsidR="00A151C8" w:rsidRPr="00A151C8" w:rsidRDefault="00A151C8" w:rsidP="00A151C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151C8">
        <w:rPr>
          <w:rFonts w:ascii="Times New Roman" w:hAnsi="Times New Roman" w:cs="Times New Roman"/>
          <w:b/>
          <w:bCs/>
        </w:rPr>
        <w:t>Python/JS:</w:t>
      </w:r>
      <w:r w:rsidRPr="00A151C8">
        <w:rPr>
          <w:rFonts w:ascii="Times New Roman" w:hAnsi="Times New Roman" w:cs="Times New Roman"/>
        </w:rPr>
        <w:t xml:space="preserve"> dynamic typing and late binding; more flexible but many errors appear at runtime; interpreter overhead can add latency (Sebesta, 2018; MDN, </w:t>
      </w:r>
      <w:r w:rsidR="00230823">
        <w:rPr>
          <w:rFonts w:ascii="Times New Roman" w:hAnsi="Times New Roman" w:cs="Times New Roman"/>
        </w:rPr>
        <w:t>2025</w:t>
      </w:r>
      <w:r w:rsidRPr="00A151C8">
        <w:rPr>
          <w:rFonts w:ascii="Times New Roman" w:hAnsi="Times New Roman" w:cs="Times New Roman"/>
        </w:rPr>
        <w:t xml:space="preserve">; Python Docs, </w:t>
      </w:r>
      <w:r w:rsidR="00230823">
        <w:rPr>
          <w:rFonts w:ascii="Times New Roman" w:hAnsi="Times New Roman" w:cs="Times New Roman"/>
        </w:rPr>
        <w:t>2025</w:t>
      </w:r>
      <w:r w:rsidRPr="00A151C8">
        <w:rPr>
          <w:rFonts w:ascii="Times New Roman" w:hAnsi="Times New Roman" w:cs="Times New Roman"/>
        </w:rPr>
        <w:t>).</w:t>
      </w:r>
    </w:p>
    <w:p w14:paraId="33571AC2" w14:textId="54BB939F" w:rsidR="00A151C8" w:rsidRPr="00A151C8" w:rsidRDefault="00A151C8" w:rsidP="00A151C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151C8">
        <w:rPr>
          <w:rFonts w:ascii="Times New Roman" w:hAnsi="Times New Roman" w:cs="Times New Roman"/>
          <w:b/>
          <w:bCs/>
        </w:rPr>
        <w:t>C++:</w:t>
      </w:r>
      <w:r w:rsidRPr="00A151C8">
        <w:rPr>
          <w:rFonts w:ascii="Times New Roman" w:hAnsi="Times New Roman" w:cs="Times New Roman"/>
        </w:rPr>
        <w:t xml:space="preserve"> static typing and early binding (with templates/overloads)</w:t>
      </w:r>
      <w:r w:rsidR="0012608A">
        <w:rPr>
          <w:rFonts w:ascii="Times New Roman" w:hAnsi="Times New Roman" w:cs="Times New Roman"/>
        </w:rPr>
        <w:t>,</w:t>
      </w:r>
      <w:r w:rsidRPr="00A151C8">
        <w:rPr>
          <w:rFonts w:ascii="Times New Roman" w:hAnsi="Times New Roman" w:cs="Times New Roman"/>
        </w:rPr>
        <w:t xml:space="preserve"> catches more errors at compile time</w:t>
      </w:r>
      <w:r w:rsidR="0012608A">
        <w:rPr>
          <w:rFonts w:ascii="Times New Roman" w:hAnsi="Times New Roman" w:cs="Times New Roman"/>
        </w:rPr>
        <w:t>,</w:t>
      </w:r>
      <w:r w:rsidRPr="00A151C8">
        <w:rPr>
          <w:rFonts w:ascii="Times New Roman" w:hAnsi="Times New Roman" w:cs="Times New Roman"/>
        </w:rPr>
        <w:t xml:space="preserve"> generally faster code (Sebesta, 2018; Stroustrup, 2013).</w:t>
      </w:r>
    </w:p>
    <w:p w14:paraId="2FAA64C3" w14:textId="77777777" w:rsidR="00A151C8" w:rsidRPr="00A151C8" w:rsidRDefault="00A151C8" w:rsidP="00A151C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151C8">
        <w:rPr>
          <w:rFonts w:ascii="Times New Roman" w:hAnsi="Times New Roman" w:cs="Times New Roman"/>
          <w:b/>
          <w:bCs/>
        </w:rPr>
        <w:t>Scope &amp; closures</w:t>
      </w:r>
    </w:p>
    <w:p w14:paraId="36E84FFA" w14:textId="6F220EFC" w:rsidR="00A151C8" w:rsidRPr="00A151C8" w:rsidRDefault="00A151C8" w:rsidP="00A151C8">
      <w:pPr>
        <w:numPr>
          <w:ilvl w:val="0"/>
          <w:numId w:val="24"/>
        </w:numPr>
        <w:tabs>
          <w:tab w:val="num" w:pos="720"/>
        </w:tabs>
        <w:rPr>
          <w:rFonts w:ascii="Times New Roman" w:hAnsi="Times New Roman" w:cs="Times New Roman"/>
        </w:rPr>
      </w:pPr>
      <w:r w:rsidRPr="00A151C8">
        <w:rPr>
          <w:rFonts w:ascii="Times New Roman" w:hAnsi="Times New Roman" w:cs="Times New Roman"/>
          <w:b/>
          <w:bCs/>
        </w:rPr>
        <w:t>Python:</w:t>
      </w:r>
      <w:r w:rsidRPr="00A151C8">
        <w:rPr>
          <w:rFonts w:ascii="Times New Roman" w:hAnsi="Times New Roman" w:cs="Times New Roman"/>
        </w:rPr>
        <w:t xml:space="preserve"> function scope</w:t>
      </w:r>
      <w:r w:rsidR="0012608A">
        <w:rPr>
          <w:rFonts w:ascii="Times New Roman" w:hAnsi="Times New Roman" w:cs="Times New Roman"/>
        </w:rPr>
        <w:t>,</w:t>
      </w:r>
      <w:r w:rsidRPr="00A151C8">
        <w:rPr>
          <w:rFonts w:ascii="Times New Roman" w:hAnsi="Times New Roman" w:cs="Times New Roman"/>
        </w:rPr>
        <w:t xml:space="preserve"> no block scope for simple if/for</w:t>
      </w:r>
      <w:r w:rsidR="0012608A">
        <w:rPr>
          <w:rFonts w:ascii="Times New Roman" w:hAnsi="Times New Roman" w:cs="Times New Roman"/>
        </w:rPr>
        <w:t>,</w:t>
      </w:r>
      <w:r w:rsidRPr="00A151C8">
        <w:rPr>
          <w:rFonts w:ascii="Times New Roman" w:hAnsi="Times New Roman" w:cs="Times New Roman"/>
        </w:rPr>
        <w:t xml:space="preserve"> closures need nonlocal to mutate outer variables (Python Docs, </w:t>
      </w:r>
      <w:r w:rsidR="00230823">
        <w:rPr>
          <w:rFonts w:ascii="Times New Roman" w:hAnsi="Times New Roman" w:cs="Times New Roman"/>
        </w:rPr>
        <w:t>2025</w:t>
      </w:r>
      <w:r w:rsidRPr="00A151C8">
        <w:rPr>
          <w:rFonts w:ascii="Times New Roman" w:hAnsi="Times New Roman" w:cs="Times New Roman"/>
        </w:rPr>
        <w:t>).</w:t>
      </w:r>
    </w:p>
    <w:p w14:paraId="0950FA12" w14:textId="767C375E" w:rsidR="00A151C8" w:rsidRPr="00A151C8" w:rsidRDefault="00A151C8" w:rsidP="00A151C8">
      <w:pPr>
        <w:numPr>
          <w:ilvl w:val="0"/>
          <w:numId w:val="24"/>
        </w:numPr>
        <w:tabs>
          <w:tab w:val="num" w:pos="720"/>
        </w:tabs>
        <w:rPr>
          <w:rFonts w:ascii="Times New Roman" w:hAnsi="Times New Roman" w:cs="Times New Roman"/>
        </w:rPr>
      </w:pPr>
      <w:r w:rsidRPr="00A151C8">
        <w:rPr>
          <w:rFonts w:ascii="Times New Roman" w:hAnsi="Times New Roman" w:cs="Times New Roman"/>
          <w:b/>
          <w:bCs/>
        </w:rPr>
        <w:t>JS:</w:t>
      </w:r>
      <w:r w:rsidRPr="00A151C8">
        <w:rPr>
          <w:rFonts w:ascii="Times New Roman" w:hAnsi="Times New Roman" w:cs="Times New Roman"/>
        </w:rPr>
        <w:t xml:space="preserve"> block scope with let/const; closures are fundamental and often used for callbacks and modules (MDN, </w:t>
      </w:r>
      <w:r w:rsidR="00230823">
        <w:rPr>
          <w:rFonts w:ascii="Times New Roman" w:hAnsi="Times New Roman" w:cs="Times New Roman"/>
        </w:rPr>
        <w:t>2025</w:t>
      </w:r>
      <w:r w:rsidRPr="00A151C8">
        <w:rPr>
          <w:rFonts w:ascii="Times New Roman" w:hAnsi="Times New Roman" w:cs="Times New Roman"/>
        </w:rPr>
        <w:t>).</w:t>
      </w:r>
    </w:p>
    <w:p w14:paraId="02964CA0" w14:textId="03B2CB02" w:rsidR="00A151C8" w:rsidRPr="00A151C8" w:rsidRDefault="00A151C8" w:rsidP="00A151C8">
      <w:pPr>
        <w:numPr>
          <w:ilvl w:val="0"/>
          <w:numId w:val="24"/>
        </w:numPr>
        <w:tabs>
          <w:tab w:val="num" w:pos="720"/>
        </w:tabs>
        <w:rPr>
          <w:rFonts w:ascii="Times New Roman" w:hAnsi="Times New Roman" w:cs="Times New Roman"/>
        </w:rPr>
      </w:pPr>
      <w:r w:rsidRPr="00A151C8">
        <w:rPr>
          <w:rFonts w:ascii="Times New Roman" w:hAnsi="Times New Roman" w:cs="Times New Roman"/>
          <w:b/>
          <w:bCs/>
        </w:rPr>
        <w:t>C++:</w:t>
      </w:r>
      <w:r w:rsidRPr="00A151C8">
        <w:rPr>
          <w:rFonts w:ascii="Times New Roman" w:hAnsi="Times New Roman" w:cs="Times New Roman"/>
        </w:rPr>
        <w:t xml:space="preserve"> block scope is strict</w:t>
      </w:r>
      <w:r w:rsidR="0012608A">
        <w:rPr>
          <w:rFonts w:ascii="Times New Roman" w:hAnsi="Times New Roman" w:cs="Times New Roman"/>
        </w:rPr>
        <w:t xml:space="preserve"> since</w:t>
      </w:r>
      <w:r w:rsidRPr="00A151C8">
        <w:rPr>
          <w:rFonts w:ascii="Times New Roman" w:hAnsi="Times New Roman" w:cs="Times New Roman"/>
        </w:rPr>
        <w:t xml:space="preserve"> lambdas require explicit captures</w:t>
      </w:r>
      <w:r w:rsidR="0012608A">
        <w:rPr>
          <w:rFonts w:ascii="Times New Roman" w:hAnsi="Times New Roman" w:cs="Times New Roman"/>
        </w:rPr>
        <w:t>, the</w:t>
      </w:r>
      <w:r w:rsidRPr="00A151C8">
        <w:rPr>
          <w:rFonts w:ascii="Times New Roman" w:hAnsi="Times New Roman" w:cs="Times New Roman"/>
        </w:rPr>
        <w:t xml:space="preserve"> captures affect lifetime and performance (copies vs references) (Stroustrup, 2013).</w:t>
      </w:r>
    </w:p>
    <w:p w14:paraId="5B063F8F" w14:textId="77777777" w:rsidR="00A151C8" w:rsidRPr="00A151C8" w:rsidRDefault="00A151C8" w:rsidP="00A151C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151C8">
        <w:rPr>
          <w:rFonts w:ascii="Times New Roman" w:hAnsi="Times New Roman" w:cs="Times New Roman"/>
          <w:b/>
          <w:bCs/>
        </w:rPr>
        <w:t>Coercion &amp; operators</w:t>
      </w:r>
    </w:p>
    <w:p w14:paraId="19C13BF4" w14:textId="5F6D0CD9" w:rsidR="00A151C8" w:rsidRPr="00A151C8" w:rsidRDefault="00A151C8" w:rsidP="00A151C8">
      <w:pPr>
        <w:numPr>
          <w:ilvl w:val="0"/>
          <w:numId w:val="26"/>
        </w:numPr>
        <w:tabs>
          <w:tab w:val="clear" w:pos="1080"/>
          <w:tab w:val="num" w:pos="720"/>
        </w:tabs>
        <w:rPr>
          <w:rFonts w:ascii="Times New Roman" w:hAnsi="Times New Roman" w:cs="Times New Roman"/>
        </w:rPr>
      </w:pPr>
      <w:r w:rsidRPr="00A151C8">
        <w:rPr>
          <w:rFonts w:ascii="Times New Roman" w:hAnsi="Times New Roman" w:cs="Times New Roman"/>
          <w:b/>
          <w:bCs/>
        </w:rPr>
        <w:t>JS</w:t>
      </w:r>
      <w:r w:rsidRPr="00A151C8">
        <w:rPr>
          <w:rFonts w:ascii="Times New Roman" w:hAnsi="Times New Roman" w:cs="Times New Roman"/>
        </w:rPr>
        <w:t xml:space="preserve"> allows implicit coercion ("5" + 2 </w:t>
      </w:r>
      <w:r w:rsidRPr="00A151C8">
        <w:rPr>
          <w:rFonts w:ascii="Cambria Math" w:hAnsi="Cambria Math" w:cs="Cambria Math"/>
        </w:rPr>
        <w:t>⇒</w:t>
      </w:r>
      <w:r w:rsidRPr="00A151C8">
        <w:rPr>
          <w:rFonts w:ascii="Times New Roman" w:hAnsi="Times New Roman" w:cs="Times New Roman"/>
        </w:rPr>
        <w:t xml:space="preserve"> "52"), which can surprise performance and correctness (MDN, </w:t>
      </w:r>
      <w:r w:rsidR="000007FE">
        <w:rPr>
          <w:rFonts w:ascii="Times New Roman" w:hAnsi="Times New Roman" w:cs="Times New Roman"/>
        </w:rPr>
        <w:t>2025</w:t>
      </w:r>
      <w:r w:rsidRPr="00A151C8">
        <w:rPr>
          <w:rFonts w:ascii="Times New Roman" w:hAnsi="Times New Roman" w:cs="Times New Roman"/>
        </w:rPr>
        <w:t>).</w:t>
      </w:r>
    </w:p>
    <w:p w14:paraId="2525B272" w14:textId="55A094E0" w:rsidR="00A151C8" w:rsidRPr="00A151C8" w:rsidRDefault="00A151C8" w:rsidP="00A151C8">
      <w:pPr>
        <w:numPr>
          <w:ilvl w:val="0"/>
          <w:numId w:val="26"/>
        </w:numPr>
        <w:tabs>
          <w:tab w:val="clear" w:pos="1080"/>
          <w:tab w:val="num" w:pos="720"/>
        </w:tabs>
        <w:rPr>
          <w:rFonts w:ascii="Times New Roman" w:hAnsi="Times New Roman" w:cs="Times New Roman"/>
        </w:rPr>
      </w:pPr>
      <w:r w:rsidRPr="00A151C8">
        <w:rPr>
          <w:rFonts w:ascii="Times New Roman" w:hAnsi="Times New Roman" w:cs="Times New Roman"/>
          <w:b/>
          <w:bCs/>
        </w:rPr>
        <w:t>Python</w:t>
      </w:r>
      <w:r w:rsidRPr="00A151C8">
        <w:rPr>
          <w:rFonts w:ascii="Times New Roman" w:hAnsi="Times New Roman" w:cs="Times New Roman"/>
        </w:rPr>
        <w:t xml:space="preserve"> is stricter ("5" + 2 raises TypeError) (Python Docs, </w:t>
      </w:r>
      <w:r w:rsidR="000007FE">
        <w:rPr>
          <w:rFonts w:ascii="Times New Roman" w:hAnsi="Times New Roman" w:cs="Times New Roman"/>
        </w:rPr>
        <w:t>2025</w:t>
      </w:r>
      <w:r w:rsidRPr="00A151C8">
        <w:rPr>
          <w:rFonts w:ascii="Times New Roman" w:hAnsi="Times New Roman" w:cs="Times New Roman"/>
        </w:rPr>
        <w:t>).</w:t>
      </w:r>
    </w:p>
    <w:p w14:paraId="323B78BC" w14:textId="75590DA2" w:rsidR="00A151C8" w:rsidRPr="00A151C8" w:rsidRDefault="00A151C8" w:rsidP="00A151C8">
      <w:pPr>
        <w:numPr>
          <w:ilvl w:val="0"/>
          <w:numId w:val="26"/>
        </w:numPr>
        <w:tabs>
          <w:tab w:val="clear" w:pos="1080"/>
          <w:tab w:val="num" w:pos="720"/>
        </w:tabs>
        <w:rPr>
          <w:rFonts w:ascii="Times New Roman" w:hAnsi="Times New Roman" w:cs="Times New Roman"/>
        </w:rPr>
      </w:pPr>
      <w:r w:rsidRPr="00A151C8">
        <w:rPr>
          <w:rFonts w:ascii="Times New Roman" w:hAnsi="Times New Roman" w:cs="Times New Roman"/>
          <w:b/>
          <w:bCs/>
        </w:rPr>
        <w:t>C++</w:t>
      </w:r>
      <w:r w:rsidRPr="00A151C8">
        <w:rPr>
          <w:rFonts w:ascii="Times New Roman" w:hAnsi="Times New Roman" w:cs="Times New Roman"/>
        </w:rPr>
        <w:t xml:space="preserve"> uses overload resolution and implicit conversions, but </w:t>
      </w:r>
      <w:r w:rsidR="000007FE">
        <w:rPr>
          <w:rFonts w:ascii="Times New Roman" w:hAnsi="Times New Roman" w:cs="Times New Roman"/>
        </w:rPr>
        <w:t xml:space="preserve">is </w:t>
      </w:r>
      <w:r w:rsidRPr="00A151C8">
        <w:rPr>
          <w:rFonts w:ascii="Times New Roman" w:hAnsi="Times New Roman" w:cs="Times New Roman"/>
        </w:rPr>
        <w:t>still statically typed</w:t>
      </w:r>
      <w:r w:rsidR="000007FE">
        <w:rPr>
          <w:rFonts w:ascii="Times New Roman" w:hAnsi="Times New Roman" w:cs="Times New Roman"/>
        </w:rPr>
        <w:t>, because</w:t>
      </w:r>
      <w:r w:rsidRPr="00A151C8">
        <w:rPr>
          <w:rFonts w:ascii="Times New Roman" w:hAnsi="Times New Roman" w:cs="Times New Roman"/>
        </w:rPr>
        <w:t xml:space="preserve"> mistakes are mostly caught at compile time (Sebesta, 2018; Stroustrup, 2013).</w:t>
      </w:r>
    </w:p>
    <w:p w14:paraId="6FE4595C" w14:textId="501C2D43" w:rsidR="00A151C8" w:rsidRPr="00A151C8" w:rsidRDefault="00A151C8" w:rsidP="00230823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A151C8">
        <w:rPr>
          <w:rFonts w:ascii="Times New Roman" w:hAnsi="Times New Roman" w:cs="Times New Roman"/>
          <w:b/>
          <w:bCs/>
        </w:rPr>
        <w:lastRenderedPageBreak/>
        <w:t>Part 2 — Memory Management</w:t>
      </w:r>
    </w:p>
    <w:p w14:paraId="264509DF" w14:textId="77777777" w:rsidR="00A151C8" w:rsidRPr="00A151C8" w:rsidRDefault="00A151C8" w:rsidP="00230823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A151C8">
        <w:rPr>
          <w:rFonts w:ascii="Times New Roman" w:hAnsi="Times New Roman" w:cs="Times New Roman"/>
          <w:b/>
          <w:bCs/>
        </w:rPr>
        <w:t>2.1 Section 3 — Short programs in Rust, Java, and C++</w:t>
      </w:r>
    </w:p>
    <w:p w14:paraId="419875C5" w14:textId="24565989" w:rsidR="00A151C8" w:rsidRPr="00A151C8" w:rsidRDefault="00A151C8" w:rsidP="00230823">
      <w:pPr>
        <w:ind w:firstLine="0"/>
        <w:jc w:val="both"/>
        <w:rPr>
          <w:rFonts w:ascii="Times New Roman" w:hAnsi="Times New Roman" w:cs="Times New Roman"/>
        </w:rPr>
      </w:pPr>
      <w:r w:rsidRPr="00A151C8">
        <w:rPr>
          <w:rFonts w:ascii="Times New Roman" w:hAnsi="Times New Roman" w:cs="Times New Roman"/>
        </w:rPr>
        <w:t xml:space="preserve">I </w:t>
      </w:r>
      <w:r w:rsidR="00230823">
        <w:rPr>
          <w:rFonts w:ascii="Times New Roman" w:hAnsi="Times New Roman" w:cs="Times New Roman"/>
        </w:rPr>
        <w:t xml:space="preserve">would want to </w:t>
      </w:r>
      <w:r w:rsidRPr="00A151C8">
        <w:rPr>
          <w:rFonts w:ascii="Times New Roman" w:hAnsi="Times New Roman" w:cs="Times New Roman"/>
        </w:rPr>
        <w:t>show how each language allocates and frees memory, and what happens with errors like leaks or dangling pointers. Rust uses ownership/borrowing (compile-time checks), Java uses garbage collection, and C++ uses manual control (plus RAII smart pointers). Trade-offs are about dev complexity, speed, and safety (Sebesta, 2018; Stroustrup, 2013; Klabnik &amp; Nichols, 2019; Oracle, 2023).</w:t>
      </w:r>
    </w:p>
    <w:p w14:paraId="10EAE488" w14:textId="288F0A36" w:rsidR="00A151C8" w:rsidRDefault="00A151C8" w:rsidP="00A151C8">
      <w:pPr>
        <w:ind w:firstLine="0"/>
        <w:rPr>
          <w:rFonts w:ascii="Times New Roman" w:hAnsi="Times New Roman" w:cs="Times New Roman"/>
          <w:b/>
          <w:bCs/>
        </w:rPr>
      </w:pPr>
      <w:r w:rsidRPr="00A151C8">
        <w:rPr>
          <w:rFonts w:ascii="Times New Roman" w:hAnsi="Times New Roman" w:cs="Times New Roman"/>
          <w:b/>
          <w:bCs/>
        </w:rPr>
        <w:t xml:space="preserve">A) Rust — ownership &amp; borrowing </w:t>
      </w:r>
    </w:p>
    <w:p w14:paraId="0C5B8420" w14:textId="47976EEE" w:rsidR="003A763F" w:rsidRDefault="003A763F" w:rsidP="00A151C8">
      <w:pPr>
        <w:ind w:firstLine="0"/>
        <w:rPr>
          <w:rFonts w:ascii="Times New Roman" w:hAnsi="Times New Roman" w:cs="Times New Roman"/>
          <w:b/>
          <w:bCs/>
        </w:rPr>
      </w:pPr>
      <w:r w:rsidRPr="004E037F">
        <w:rPr>
          <w:rFonts w:ascii="Times New Roman" w:hAnsi="Times New Roman" w:cs="Times New Roman"/>
        </w:rPr>
        <w:drawing>
          <wp:inline distT="0" distB="0" distL="0" distR="0" wp14:anchorId="17878C10" wp14:editId="7E1702B2">
            <wp:extent cx="5943600" cy="1437005"/>
            <wp:effectExtent l="0" t="0" r="0" b="0"/>
            <wp:docPr id="1668413002" name="Picture 1" descr="A white box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13002" name="Picture 1" descr="A white box with blu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0E6E" w14:textId="65DC7AF4" w:rsidR="00B54DA6" w:rsidRPr="00B54DA6" w:rsidRDefault="00B54DA6" w:rsidP="00046BD5">
      <w:pPr>
        <w:ind w:firstLine="0"/>
        <w:jc w:val="both"/>
        <w:rPr>
          <w:rFonts w:ascii="Times New Roman" w:hAnsi="Times New Roman" w:cs="Times New Roman"/>
          <w:b/>
          <w:bCs/>
        </w:rPr>
      </w:pPr>
      <w:r w:rsidRPr="00B54DA6">
        <w:rPr>
          <w:rFonts w:ascii="Times New Roman" w:hAnsi="Times New Roman" w:cs="Times New Roman"/>
          <w:b/>
          <w:bCs/>
        </w:rPr>
        <w:t>What it shows:</w:t>
      </w:r>
      <w:r w:rsidR="00046BD5">
        <w:rPr>
          <w:rFonts w:ascii="Times New Roman" w:hAnsi="Times New Roman" w:cs="Times New Roman"/>
          <w:b/>
          <w:bCs/>
        </w:rPr>
        <w:t xml:space="preserve"> </w:t>
      </w:r>
      <w:r w:rsidRPr="00B54DA6">
        <w:rPr>
          <w:rFonts w:ascii="Times New Roman" w:hAnsi="Times New Roman" w:cs="Times New Roman"/>
        </w:rPr>
        <w:t>Rust enforces at compile time: one mutable reference or many immutable ones, but not both at the same time. Use-after-free and double-free are ruled out by the type system (Klabnik &amp; Nichols, 2019).</w:t>
      </w:r>
    </w:p>
    <w:p w14:paraId="4E5D6DE6" w14:textId="16AD7550" w:rsidR="00B54DA6" w:rsidRPr="00B54DA6" w:rsidRDefault="00B54DA6" w:rsidP="00046BD5">
      <w:pPr>
        <w:ind w:firstLine="0"/>
        <w:jc w:val="both"/>
        <w:rPr>
          <w:rFonts w:ascii="Times New Roman" w:hAnsi="Times New Roman" w:cs="Times New Roman"/>
        </w:rPr>
      </w:pPr>
      <w:r w:rsidRPr="00B54DA6">
        <w:rPr>
          <w:rFonts w:ascii="Times New Roman" w:hAnsi="Times New Roman" w:cs="Times New Roman"/>
          <w:b/>
          <w:bCs/>
        </w:rPr>
        <w:t>Profiling idea</w:t>
      </w:r>
      <w:r w:rsidRPr="00B54DA6">
        <w:rPr>
          <w:rFonts w:ascii="Times New Roman" w:hAnsi="Times New Roman" w:cs="Times New Roman"/>
        </w:rPr>
        <w:t>: build with release</w:t>
      </w:r>
      <w:r>
        <w:rPr>
          <w:rFonts w:ascii="Times New Roman" w:hAnsi="Times New Roman" w:cs="Times New Roman"/>
        </w:rPr>
        <w:t>,</w:t>
      </w:r>
      <w:r w:rsidRPr="00B54D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</w:t>
      </w:r>
      <w:r w:rsidRPr="00B54DA6">
        <w:rPr>
          <w:rFonts w:ascii="Times New Roman" w:hAnsi="Times New Roman" w:cs="Times New Roman"/>
        </w:rPr>
        <w:t xml:space="preserve"> can use tools like valgrind or heaptrack on the binary. Rust won’t leak by default unless you intentionally leak structures.</w:t>
      </w:r>
    </w:p>
    <w:p w14:paraId="3248E623" w14:textId="77777777" w:rsidR="009154CF" w:rsidRDefault="009154CF" w:rsidP="00A151C8">
      <w:pPr>
        <w:ind w:firstLine="0"/>
        <w:rPr>
          <w:rFonts w:ascii="Times New Roman" w:hAnsi="Times New Roman" w:cs="Times New Roman"/>
          <w:b/>
          <w:bCs/>
        </w:rPr>
      </w:pPr>
    </w:p>
    <w:p w14:paraId="262E7A37" w14:textId="722C8DCD" w:rsidR="00B54DA6" w:rsidRPr="00A151C8" w:rsidRDefault="000C6B07" w:rsidP="00A151C8">
      <w:pPr>
        <w:ind w:firstLine="0"/>
        <w:rPr>
          <w:rFonts w:ascii="Times New Roman" w:hAnsi="Times New Roman" w:cs="Times New Roman"/>
          <w:b/>
          <w:bCs/>
        </w:rPr>
      </w:pPr>
      <w:r w:rsidRPr="000C6B07">
        <w:rPr>
          <w:rFonts w:ascii="Times New Roman" w:hAnsi="Times New Roman" w:cs="Times New Roman"/>
          <w:b/>
          <w:bCs/>
        </w:rPr>
        <w:t>B) Java — garbage collection</w:t>
      </w:r>
    </w:p>
    <w:p w14:paraId="7A80347D" w14:textId="475F5456" w:rsidR="00653084" w:rsidRDefault="004968B9" w:rsidP="00653084">
      <w:pPr>
        <w:ind w:firstLine="0"/>
        <w:rPr>
          <w:rFonts w:ascii="Times New Roman" w:hAnsi="Times New Roman" w:cs="Times New Roman"/>
        </w:rPr>
      </w:pPr>
      <w:r w:rsidRPr="004E037F">
        <w:rPr>
          <w:rFonts w:ascii="Times New Roman" w:hAnsi="Times New Roman" w:cs="Times New Roman"/>
        </w:rPr>
        <w:drawing>
          <wp:inline distT="0" distB="0" distL="0" distR="0" wp14:anchorId="4672B593" wp14:editId="4399A853">
            <wp:extent cx="5943600" cy="1584325"/>
            <wp:effectExtent l="0" t="0" r="0" b="0"/>
            <wp:docPr id="11262353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3539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DECC" w14:textId="56A0A889" w:rsidR="00DC1C76" w:rsidRPr="00DC1C76" w:rsidRDefault="00DC1C76" w:rsidP="00046BD5">
      <w:pPr>
        <w:ind w:firstLine="0"/>
        <w:jc w:val="both"/>
        <w:rPr>
          <w:rFonts w:ascii="Times New Roman" w:hAnsi="Times New Roman" w:cs="Times New Roman"/>
        </w:rPr>
      </w:pPr>
      <w:r w:rsidRPr="00DC1C76">
        <w:rPr>
          <w:rFonts w:ascii="Times New Roman" w:hAnsi="Times New Roman" w:cs="Times New Roman"/>
          <w:b/>
          <w:bCs/>
        </w:rPr>
        <w:lastRenderedPageBreak/>
        <w:t>What it shows:</w:t>
      </w:r>
      <w:r>
        <w:rPr>
          <w:rFonts w:ascii="Times New Roman" w:hAnsi="Times New Roman" w:cs="Times New Roman"/>
        </w:rPr>
        <w:t xml:space="preserve"> We</w:t>
      </w:r>
      <w:r w:rsidRPr="00DC1C76">
        <w:rPr>
          <w:rFonts w:ascii="Times New Roman" w:hAnsi="Times New Roman" w:cs="Times New Roman"/>
        </w:rPr>
        <w:t xml:space="preserve"> don’t free memory </w:t>
      </w:r>
      <w:r>
        <w:rPr>
          <w:rFonts w:ascii="Times New Roman" w:hAnsi="Times New Roman" w:cs="Times New Roman"/>
        </w:rPr>
        <w:t>ourselves</w:t>
      </w:r>
      <w:r w:rsidRPr="00DC1C76">
        <w:rPr>
          <w:rFonts w:ascii="Times New Roman" w:hAnsi="Times New Roman" w:cs="Times New Roman"/>
        </w:rPr>
        <w:t>; the GC reclaims objects that are no longer reachable. This is easy and safer for developers, but GC can introduce pauses and overhead (Sebesta, 2018; Oracle, 2023).</w:t>
      </w:r>
    </w:p>
    <w:p w14:paraId="0418A885" w14:textId="2667BDE7" w:rsidR="000C6B07" w:rsidRDefault="00DC1C76" w:rsidP="00046BD5">
      <w:pPr>
        <w:ind w:firstLine="0"/>
        <w:jc w:val="both"/>
        <w:rPr>
          <w:rFonts w:ascii="Times New Roman" w:hAnsi="Times New Roman" w:cs="Times New Roman"/>
        </w:rPr>
      </w:pPr>
      <w:r w:rsidRPr="00DC1C76">
        <w:rPr>
          <w:rFonts w:ascii="Times New Roman" w:hAnsi="Times New Roman" w:cs="Times New Roman"/>
          <w:b/>
          <w:bCs/>
        </w:rPr>
        <w:t>Profiling idea:</w:t>
      </w:r>
      <w:r w:rsidRPr="00DC1C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 JVisualVM or Java Flight Recorder to monitor</w:t>
      </w:r>
      <w:r w:rsidRPr="00DC1C76">
        <w:rPr>
          <w:rFonts w:ascii="Times New Roman" w:hAnsi="Times New Roman" w:cs="Times New Roman"/>
        </w:rPr>
        <w:t xml:space="preserve"> heap usage and GC activity.</w:t>
      </w:r>
    </w:p>
    <w:p w14:paraId="2AD45F2F" w14:textId="77777777" w:rsidR="009154CF" w:rsidRDefault="009154CF" w:rsidP="00653084">
      <w:pPr>
        <w:ind w:firstLine="0"/>
        <w:rPr>
          <w:rFonts w:ascii="Times New Roman" w:hAnsi="Times New Roman" w:cs="Times New Roman"/>
        </w:rPr>
      </w:pPr>
    </w:p>
    <w:p w14:paraId="7CD7C2F6" w14:textId="77777777" w:rsidR="009154CF" w:rsidRPr="009154CF" w:rsidRDefault="009154CF" w:rsidP="009154CF">
      <w:pPr>
        <w:ind w:firstLine="0"/>
        <w:rPr>
          <w:rFonts w:ascii="Times New Roman" w:hAnsi="Times New Roman" w:cs="Times New Roman"/>
          <w:b/>
          <w:bCs/>
        </w:rPr>
      </w:pPr>
      <w:r w:rsidRPr="009154CF">
        <w:rPr>
          <w:rFonts w:ascii="Times New Roman" w:hAnsi="Times New Roman" w:cs="Times New Roman"/>
          <w:b/>
          <w:bCs/>
        </w:rPr>
        <w:t>C) C++ — manual allocation (and RAII)</w:t>
      </w:r>
    </w:p>
    <w:p w14:paraId="7C5F4BE1" w14:textId="77777777" w:rsidR="009154CF" w:rsidRDefault="009154CF" w:rsidP="009154CF">
      <w:pPr>
        <w:ind w:firstLine="0"/>
        <w:rPr>
          <w:rFonts w:ascii="Times New Roman" w:hAnsi="Times New Roman" w:cs="Times New Roman"/>
          <w:b/>
          <w:bCs/>
        </w:rPr>
      </w:pPr>
      <w:r w:rsidRPr="009154CF">
        <w:rPr>
          <w:rFonts w:ascii="Times New Roman" w:hAnsi="Times New Roman" w:cs="Times New Roman"/>
          <w:b/>
          <w:bCs/>
        </w:rPr>
        <w:t>Raw pointers (easy to get wrong):</w:t>
      </w:r>
    </w:p>
    <w:p w14:paraId="526B1C61" w14:textId="1B318FFF" w:rsidR="009154CF" w:rsidRDefault="00470855" w:rsidP="009154CF">
      <w:pPr>
        <w:ind w:firstLine="0"/>
        <w:rPr>
          <w:rFonts w:ascii="Times New Roman" w:hAnsi="Times New Roman" w:cs="Times New Roman"/>
        </w:rPr>
      </w:pPr>
      <w:r w:rsidRPr="00470855">
        <w:rPr>
          <w:rFonts w:ascii="Times New Roman" w:hAnsi="Times New Roman" w:cs="Times New Roman"/>
        </w:rPr>
        <w:drawing>
          <wp:inline distT="0" distB="0" distL="0" distR="0" wp14:anchorId="576DF2B1" wp14:editId="3559458E">
            <wp:extent cx="5943600" cy="1137285"/>
            <wp:effectExtent l="0" t="0" r="0" b="5715"/>
            <wp:docPr id="187528655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86552" name="Picture 1" descr="A close-up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0D1D" w14:textId="660D7FCB" w:rsidR="00CD4E2E" w:rsidRPr="009154CF" w:rsidRDefault="00CD4E2E" w:rsidP="009154CF">
      <w:pPr>
        <w:ind w:firstLine="0"/>
        <w:rPr>
          <w:rFonts w:ascii="Times New Roman" w:hAnsi="Times New Roman" w:cs="Times New Roman"/>
          <w:b/>
          <w:bCs/>
        </w:rPr>
      </w:pPr>
      <w:r w:rsidRPr="00CD4E2E">
        <w:rPr>
          <w:rFonts w:ascii="Times New Roman" w:hAnsi="Times New Roman" w:cs="Times New Roman"/>
          <w:b/>
          <w:bCs/>
        </w:rPr>
        <w:t>RAII with smart pointers (safer):</w:t>
      </w:r>
    </w:p>
    <w:p w14:paraId="1063ED07" w14:textId="6488D139" w:rsidR="000C6B07" w:rsidRPr="004E037F" w:rsidRDefault="000C6B07" w:rsidP="00653084">
      <w:pPr>
        <w:ind w:firstLine="0"/>
        <w:rPr>
          <w:rFonts w:ascii="Times New Roman" w:hAnsi="Times New Roman" w:cs="Times New Roman"/>
        </w:rPr>
      </w:pPr>
      <w:r w:rsidRPr="004E037F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FCF73EF" wp14:editId="45F99A7A">
            <wp:extent cx="5943600" cy="1607820"/>
            <wp:effectExtent l="0" t="0" r="0" b="0"/>
            <wp:docPr id="1557675536" name="Picture 1" descr="A white box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75536" name="Picture 1" descr="A white box with blu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9811" w14:textId="254F7489" w:rsidR="00CD4E2E" w:rsidRPr="00CD4E2E" w:rsidRDefault="00CD4E2E" w:rsidP="00046BD5">
      <w:pPr>
        <w:ind w:firstLine="0"/>
        <w:jc w:val="both"/>
        <w:rPr>
          <w:rFonts w:ascii="Times New Roman" w:hAnsi="Times New Roman" w:cs="Times New Roman"/>
        </w:rPr>
      </w:pPr>
      <w:r w:rsidRPr="00CD4E2E">
        <w:rPr>
          <w:rFonts w:ascii="Times New Roman" w:hAnsi="Times New Roman" w:cs="Times New Roman"/>
          <w:b/>
          <w:bCs/>
        </w:rPr>
        <w:t>What it shows:</w:t>
      </w:r>
      <w:r w:rsidR="00046BD5">
        <w:rPr>
          <w:rFonts w:ascii="Times New Roman" w:hAnsi="Times New Roman" w:cs="Times New Roman"/>
        </w:rPr>
        <w:t xml:space="preserve"> </w:t>
      </w:r>
      <w:r w:rsidRPr="00CD4E2E">
        <w:rPr>
          <w:rFonts w:ascii="Times New Roman" w:hAnsi="Times New Roman" w:cs="Times New Roman"/>
        </w:rPr>
        <w:t>C++ gives you speed and control, but manual new/delete are risky. RAII (e.g., unique_ptr, shared_ptr) reduces leaks and dangling pointers by binding lifetime to scope (Stroustrup, 2013; Sebesta, 2018).</w:t>
      </w:r>
    </w:p>
    <w:p w14:paraId="5812BC23" w14:textId="77777777" w:rsidR="00CD4E2E" w:rsidRPr="00CD4E2E" w:rsidRDefault="00CD4E2E" w:rsidP="00046BD5">
      <w:pPr>
        <w:ind w:firstLine="0"/>
        <w:jc w:val="both"/>
        <w:rPr>
          <w:rFonts w:ascii="Times New Roman" w:hAnsi="Times New Roman" w:cs="Times New Roman"/>
        </w:rPr>
      </w:pPr>
      <w:r w:rsidRPr="00CD4E2E">
        <w:rPr>
          <w:rFonts w:ascii="Times New Roman" w:hAnsi="Times New Roman" w:cs="Times New Roman"/>
          <w:b/>
          <w:bCs/>
        </w:rPr>
        <w:t>Profiling idea:</w:t>
      </w:r>
      <w:r w:rsidRPr="00CD4E2E">
        <w:rPr>
          <w:rFonts w:ascii="Times New Roman" w:hAnsi="Times New Roman" w:cs="Times New Roman"/>
        </w:rPr>
        <w:t xml:space="preserve"> Valgrind or AddressSanitizer (-fsanitize=address) to detect leaks and invalid memory access.</w:t>
      </w:r>
    </w:p>
    <w:p w14:paraId="61C85D22" w14:textId="28C55861" w:rsidR="00CD4E2E" w:rsidRPr="00CD4E2E" w:rsidRDefault="00CD4E2E" w:rsidP="00CD4E2E">
      <w:pPr>
        <w:ind w:firstLine="0"/>
        <w:rPr>
          <w:rFonts w:ascii="Times New Roman" w:hAnsi="Times New Roman" w:cs="Times New Roman"/>
        </w:rPr>
      </w:pPr>
    </w:p>
    <w:p w14:paraId="5EA9DA0F" w14:textId="77777777" w:rsidR="00CD4E2E" w:rsidRPr="00CD4E2E" w:rsidRDefault="00CD4E2E" w:rsidP="00CD4E2E">
      <w:pPr>
        <w:ind w:firstLine="0"/>
        <w:rPr>
          <w:rFonts w:ascii="Times New Roman" w:hAnsi="Times New Roman" w:cs="Times New Roman"/>
          <w:b/>
          <w:bCs/>
        </w:rPr>
      </w:pPr>
      <w:r w:rsidRPr="00CD4E2E">
        <w:rPr>
          <w:rFonts w:ascii="Times New Roman" w:hAnsi="Times New Roman" w:cs="Times New Roman"/>
          <w:b/>
          <w:bCs/>
        </w:rPr>
        <w:t>Summary of memory trade-offs</w:t>
      </w:r>
    </w:p>
    <w:p w14:paraId="351F6331" w14:textId="77777777" w:rsidR="00CD4E2E" w:rsidRPr="00CD4E2E" w:rsidRDefault="00CD4E2E" w:rsidP="00CD4E2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D4E2E">
        <w:rPr>
          <w:rFonts w:ascii="Times New Roman" w:hAnsi="Times New Roman" w:cs="Times New Roman"/>
          <w:b/>
          <w:bCs/>
          <w:i/>
          <w:iCs/>
        </w:rPr>
        <w:t>Easiest to use correctly:</w:t>
      </w:r>
      <w:r w:rsidRPr="00CD4E2E">
        <w:rPr>
          <w:rFonts w:ascii="Times New Roman" w:hAnsi="Times New Roman" w:cs="Times New Roman"/>
        </w:rPr>
        <w:t xml:space="preserve"> </w:t>
      </w:r>
      <w:r w:rsidRPr="00CD4E2E">
        <w:rPr>
          <w:rFonts w:ascii="Times New Roman" w:hAnsi="Times New Roman" w:cs="Times New Roman"/>
          <w:b/>
          <w:bCs/>
        </w:rPr>
        <w:t>Java</w:t>
      </w:r>
      <w:r w:rsidRPr="00CD4E2E">
        <w:rPr>
          <w:rFonts w:ascii="Times New Roman" w:hAnsi="Times New Roman" w:cs="Times New Roman"/>
        </w:rPr>
        <w:t xml:space="preserve"> (GC does the cleanup).</w:t>
      </w:r>
    </w:p>
    <w:p w14:paraId="102D1E4E" w14:textId="77777777" w:rsidR="00CD4E2E" w:rsidRPr="00CD4E2E" w:rsidRDefault="00CD4E2E" w:rsidP="00CD4E2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D4E2E">
        <w:rPr>
          <w:rFonts w:ascii="Times New Roman" w:hAnsi="Times New Roman" w:cs="Times New Roman"/>
          <w:b/>
          <w:bCs/>
          <w:i/>
          <w:iCs/>
        </w:rPr>
        <w:lastRenderedPageBreak/>
        <w:t>Fastest potential / most control:</w:t>
      </w:r>
      <w:r w:rsidRPr="00CD4E2E">
        <w:rPr>
          <w:rFonts w:ascii="Times New Roman" w:hAnsi="Times New Roman" w:cs="Times New Roman"/>
        </w:rPr>
        <w:t xml:space="preserve"> </w:t>
      </w:r>
      <w:r w:rsidRPr="00CD4E2E">
        <w:rPr>
          <w:rFonts w:ascii="Times New Roman" w:hAnsi="Times New Roman" w:cs="Times New Roman"/>
          <w:b/>
          <w:bCs/>
        </w:rPr>
        <w:t>C++</w:t>
      </w:r>
      <w:r w:rsidRPr="00CD4E2E">
        <w:rPr>
          <w:rFonts w:ascii="Times New Roman" w:hAnsi="Times New Roman" w:cs="Times New Roman"/>
        </w:rPr>
        <w:t>, but easiest to misuse without RAII.</w:t>
      </w:r>
    </w:p>
    <w:p w14:paraId="2DF03F19" w14:textId="77777777" w:rsidR="00CD4E2E" w:rsidRPr="00CD4E2E" w:rsidRDefault="00CD4E2E" w:rsidP="00CD4E2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D4E2E">
        <w:rPr>
          <w:rFonts w:ascii="Times New Roman" w:hAnsi="Times New Roman" w:cs="Times New Roman"/>
          <w:b/>
          <w:bCs/>
          <w:i/>
          <w:iCs/>
        </w:rPr>
        <w:t>Best safety with low runtime cost:</w:t>
      </w:r>
      <w:r w:rsidRPr="00CD4E2E">
        <w:rPr>
          <w:rFonts w:ascii="Times New Roman" w:hAnsi="Times New Roman" w:cs="Times New Roman"/>
        </w:rPr>
        <w:t xml:space="preserve"> </w:t>
      </w:r>
      <w:r w:rsidRPr="00CD4E2E">
        <w:rPr>
          <w:rFonts w:ascii="Times New Roman" w:hAnsi="Times New Roman" w:cs="Times New Roman"/>
          <w:b/>
          <w:bCs/>
        </w:rPr>
        <w:t>Rust</w:t>
      </w:r>
      <w:r w:rsidRPr="00CD4E2E">
        <w:rPr>
          <w:rFonts w:ascii="Times New Roman" w:hAnsi="Times New Roman" w:cs="Times New Roman"/>
        </w:rPr>
        <w:t>, thanks to ownership/borrowing checked at compile time (Klabnik &amp; Nichols, 2019).</w:t>
      </w:r>
    </w:p>
    <w:p w14:paraId="74B174BA" w14:textId="77777777" w:rsidR="00CD4E2E" w:rsidRPr="00CD4E2E" w:rsidRDefault="00CD4E2E" w:rsidP="00CD4E2E">
      <w:pPr>
        <w:ind w:firstLine="0"/>
        <w:rPr>
          <w:rFonts w:ascii="Times New Roman" w:hAnsi="Times New Roman" w:cs="Times New Roman"/>
          <w:b/>
          <w:bCs/>
        </w:rPr>
      </w:pPr>
      <w:r w:rsidRPr="00CD4E2E">
        <w:rPr>
          <w:rFonts w:ascii="Times New Roman" w:hAnsi="Times New Roman" w:cs="Times New Roman"/>
          <w:b/>
          <w:bCs/>
        </w:rPr>
        <w:t>Choice depends on app type:</w:t>
      </w:r>
    </w:p>
    <w:p w14:paraId="56D7EAD2" w14:textId="77777777" w:rsidR="00CD4E2E" w:rsidRPr="00CD4E2E" w:rsidRDefault="00CD4E2E" w:rsidP="00CD4E2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D4E2E">
        <w:rPr>
          <w:rFonts w:ascii="Times New Roman" w:hAnsi="Times New Roman" w:cs="Times New Roman"/>
          <w:b/>
          <w:bCs/>
          <w:i/>
          <w:iCs/>
        </w:rPr>
        <w:t>Games/embedded/high-frequency trading:</w:t>
      </w:r>
      <w:r w:rsidRPr="00CD4E2E">
        <w:rPr>
          <w:rFonts w:ascii="Times New Roman" w:hAnsi="Times New Roman" w:cs="Times New Roman"/>
        </w:rPr>
        <w:t xml:space="preserve"> often </w:t>
      </w:r>
      <w:r w:rsidRPr="00CD4E2E">
        <w:rPr>
          <w:rFonts w:ascii="Times New Roman" w:hAnsi="Times New Roman" w:cs="Times New Roman"/>
          <w:b/>
          <w:bCs/>
        </w:rPr>
        <w:t>C++</w:t>
      </w:r>
      <w:r w:rsidRPr="00CD4E2E">
        <w:rPr>
          <w:rFonts w:ascii="Times New Roman" w:hAnsi="Times New Roman" w:cs="Times New Roman"/>
        </w:rPr>
        <w:t xml:space="preserve"> for max control/speed (with RAII).</w:t>
      </w:r>
    </w:p>
    <w:p w14:paraId="34585FD1" w14:textId="77777777" w:rsidR="00CD4E2E" w:rsidRPr="00CD4E2E" w:rsidRDefault="00CD4E2E" w:rsidP="00CD4E2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D4E2E">
        <w:rPr>
          <w:rFonts w:ascii="Times New Roman" w:hAnsi="Times New Roman" w:cs="Times New Roman"/>
          <w:b/>
          <w:bCs/>
          <w:i/>
          <w:iCs/>
        </w:rPr>
        <w:t>Large enterprise/mobile apps:</w:t>
      </w:r>
      <w:r w:rsidRPr="00CD4E2E">
        <w:rPr>
          <w:rFonts w:ascii="Times New Roman" w:hAnsi="Times New Roman" w:cs="Times New Roman"/>
        </w:rPr>
        <w:t xml:space="preserve"> often </w:t>
      </w:r>
      <w:r w:rsidRPr="00CD4E2E">
        <w:rPr>
          <w:rFonts w:ascii="Times New Roman" w:hAnsi="Times New Roman" w:cs="Times New Roman"/>
          <w:b/>
          <w:bCs/>
        </w:rPr>
        <w:t>Java/JVM</w:t>
      </w:r>
      <w:r w:rsidRPr="00CD4E2E">
        <w:rPr>
          <w:rFonts w:ascii="Times New Roman" w:hAnsi="Times New Roman" w:cs="Times New Roman"/>
        </w:rPr>
        <w:t xml:space="preserve"> for productivity and GC.</w:t>
      </w:r>
    </w:p>
    <w:p w14:paraId="3D60B37C" w14:textId="77777777" w:rsidR="00CD4E2E" w:rsidRPr="00CD4E2E" w:rsidRDefault="00CD4E2E" w:rsidP="00CD4E2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D4E2E">
        <w:rPr>
          <w:rFonts w:ascii="Times New Roman" w:hAnsi="Times New Roman" w:cs="Times New Roman"/>
          <w:b/>
          <w:bCs/>
          <w:i/>
          <w:iCs/>
        </w:rPr>
        <w:t>Modern systems/networking/security-sensitive services:</w:t>
      </w:r>
      <w:r w:rsidRPr="00CD4E2E">
        <w:rPr>
          <w:rFonts w:ascii="Times New Roman" w:hAnsi="Times New Roman" w:cs="Times New Roman"/>
        </w:rPr>
        <w:t xml:space="preserve"> </w:t>
      </w:r>
      <w:r w:rsidRPr="00CD4E2E">
        <w:rPr>
          <w:rFonts w:ascii="Times New Roman" w:hAnsi="Times New Roman" w:cs="Times New Roman"/>
          <w:b/>
          <w:bCs/>
        </w:rPr>
        <w:t>Rust</w:t>
      </w:r>
      <w:r w:rsidRPr="00CD4E2E">
        <w:rPr>
          <w:rFonts w:ascii="Times New Roman" w:hAnsi="Times New Roman" w:cs="Times New Roman"/>
        </w:rPr>
        <w:t xml:space="preserve"> for safety and performance (Sebesta, 2018; Stroustrup, 2013; Klabnik &amp; Nichols, 2019; Oracle, 2023).</w:t>
      </w:r>
    </w:p>
    <w:p w14:paraId="528274F2" w14:textId="77777777" w:rsidR="00A307F8" w:rsidRPr="004E037F" w:rsidRDefault="00A307F8" w:rsidP="00046BD5">
      <w:pPr>
        <w:pStyle w:val="Bibliography"/>
        <w:ind w:left="0" w:firstLine="0"/>
        <w:rPr>
          <w:rFonts w:ascii="Times New Roman" w:hAnsi="Times New Roman" w:cs="Times New Roman"/>
          <w:b/>
          <w:bCs/>
          <w:sz w:val="24"/>
        </w:rPr>
      </w:pPr>
    </w:p>
    <w:p w14:paraId="3705A37A" w14:textId="66688350" w:rsidR="00154FAB" w:rsidRPr="004E037F" w:rsidRDefault="00154FAB" w:rsidP="00154FAB">
      <w:pPr>
        <w:pStyle w:val="Bibliography"/>
        <w:rPr>
          <w:rFonts w:ascii="Times New Roman" w:hAnsi="Times New Roman" w:cs="Times New Roman"/>
          <w:b/>
          <w:bCs/>
          <w:sz w:val="24"/>
        </w:rPr>
      </w:pPr>
      <w:r w:rsidRPr="004E037F">
        <w:rPr>
          <w:rFonts w:ascii="Times New Roman" w:hAnsi="Times New Roman" w:cs="Times New Roman"/>
          <w:b/>
          <w:bCs/>
          <w:sz w:val="24"/>
        </w:rPr>
        <w:t>References</w:t>
      </w:r>
    </w:p>
    <w:p w14:paraId="1CCBE4E7" w14:textId="62E50214" w:rsidR="004B57AD" w:rsidRPr="004E037F" w:rsidRDefault="004B57AD" w:rsidP="004B57AD">
      <w:pPr>
        <w:pStyle w:val="Bibliography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4B57AD">
        <w:rPr>
          <w:rFonts w:ascii="Times New Roman" w:hAnsi="Times New Roman" w:cs="Times New Roman"/>
          <w:sz w:val="24"/>
        </w:rPr>
        <w:t xml:space="preserve">Klabnik, S., &amp; Nichols, C. (2019). </w:t>
      </w:r>
      <w:r w:rsidRPr="004B57AD">
        <w:rPr>
          <w:rFonts w:ascii="Times New Roman" w:hAnsi="Times New Roman" w:cs="Times New Roman"/>
          <w:i/>
          <w:iCs/>
          <w:sz w:val="24"/>
        </w:rPr>
        <w:t>The Rust programming language</w:t>
      </w:r>
      <w:r w:rsidRPr="004B57AD">
        <w:rPr>
          <w:rFonts w:ascii="Times New Roman" w:hAnsi="Times New Roman" w:cs="Times New Roman"/>
          <w:sz w:val="24"/>
        </w:rPr>
        <w:t xml:space="preserve">. No Starch Press. </w:t>
      </w:r>
      <w:hyperlink r:id="rId23" w:history="1">
        <w:r w:rsidRPr="004B57AD">
          <w:rPr>
            <w:rStyle w:val="Hyperlink"/>
            <w:rFonts w:ascii="Times New Roman" w:hAnsi="Times New Roman" w:cs="Times New Roman"/>
            <w:sz w:val="24"/>
          </w:rPr>
          <w:t>https://doc.rust-lang.org/book/</w:t>
        </w:r>
      </w:hyperlink>
    </w:p>
    <w:p w14:paraId="55192DA3" w14:textId="4CF210C0" w:rsidR="004B57AD" w:rsidRPr="004E037F" w:rsidRDefault="004B57AD" w:rsidP="004B57AD">
      <w:pPr>
        <w:pStyle w:val="Bibliography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4B57AD">
        <w:rPr>
          <w:rFonts w:ascii="Times New Roman" w:hAnsi="Times New Roman" w:cs="Times New Roman"/>
          <w:sz w:val="24"/>
        </w:rPr>
        <w:t>MDN Web Docs. (</w:t>
      </w:r>
      <w:r w:rsidR="00A23618" w:rsidRPr="004E037F">
        <w:rPr>
          <w:rFonts w:ascii="Times New Roman" w:hAnsi="Times New Roman" w:cs="Times New Roman"/>
          <w:sz w:val="24"/>
        </w:rPr>
        <w:t>2025</w:t>
      </w:r>
      <w:r w:rsidRPr="004B57AD">
        <w:rPr>
          <w:rFonts w:ascii="Times New Roman" w:hAnsi="Times New Roman" w:cs="Times New Roman"/>
          <w:sz w:val="24"/>
        </w:rPr>
        <w:t xml:space="preserve">). </w:t>
      </w:r>
      <w:r w:rsidRPr="004B57AD">
        <w:rPr>
          <w:rFonts w:ascii="Times New Roman" w:hAnsi="Times New Roman" w:cs="Times New Roman"/>
          <w:i/>
          <w:iCs/>
          <w:sz w:val="24"/>
        </w:rPr>
        <w:t>Closures</w:t>
      </w:r>
      <w:r w:rsidRPr="004B57AD">
        <w:rPr>
          <w:rFonts w:ascii="Times New Roman" w:hAnsi="Times New Roman" w:cs="Times New Roman"/>
          <w:sz w:val="24"/>
        </w:rPr>
        <w:t xml:space="preserve">; </w:t>
      </w:r>
      <w:r w:rsidRPr="004B57AD">
        <w:rPr>
          <w:rFonts w:ascii="Times New Roman" w:hAnsi="Times New Roman" w:cs="Times New Roman"/>
          <w:i/>
          <w:iCs/>
          <w:sz w:val="24"/>
        </w:rPr>
        <w:t>let</w:t>
      </w:r>
      <w:r w:rsidRPr="004B57AD">
        <w:rPr>
          <w:rFonts w:ascii="Times New Roman" w:hAnsi="Times New Roman" w:cs="Times New Roman"/>
          <w:sz w:val="24"/>
        </w:rPr>
        <w:t xml:space="preserve">; </w:t>
      </w:r>
      <w:r w:rsidRPr="004B57AD">
        <w:rPr>
          <w:rFonts w:ascii="Times New Roman" w:hAnsi="Times New Roman" w:cs="Times New Roman"/>
          <w:i/>
          <w:iCs/>
          <w:sz w:val="24"/>
        </w:rPr>
        <w:t>Type coercion</w:t>
      </w:r>
      <w:r w:rsidRPr="004B57AD">
        <w:rPr>
          <w:rFonts w:ascii="Times New Roman" w:hAnsi="Times New Roman" w:cs="Times New Roman"/>
          <w:sz w:val="24"/>
        </w:rPr>
        <w:t xml:space="preserve">. Mozilla. </w:t>
      </w:r>
      <w:hyperlink r:id="rId24" w:history="1">
        <w:r w:rsidRPr="004B57AD">
          <w:rPr>
            <w:rStyle w:val="Hyperlink"/>
            <w:rFonts w:ascii="Times New Roman" w:hAnsi="Times New Roman" w:cs="Times New Roman"/>
            <w:sz w:val="24"/>
          </w:rPr>
          <w:t>https://developer.mozilla.org/</w:t>
        </w:r>
      </w:hyperlink>
    </w:p>
    <w:p w14:paraId="12ED898A" w14:textId="0DD44D37" w:rsidR="004B57AD" w:rsidRPr="004E037F" w:rsidRDefault="004B57AD" w:rsidP="004B57AD">
      <w:pPr>
        <w:pStyle w:val="Bibliography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4B57AD">
        <w:rPr>
          <w:rFonts w:ascii="Times New Roman" w:hAnsi="Times New Roman" w:cs="Times New Roman"/>
          <w:sz w:val="24"/>
        </w:rPr>
        <w:t xml:space="preserve">Oracle. (2023). </w:t>
      </w:r>
      <w:r w:rsidRPr="004B57AD">
        <w:rPr>
          <w:rFonts w:ascii="Times New Roman" w:hAnsi="Times New Roman" w:cs="Times New Roman"/>
          <w:i/>
          <w:iCs/>
          <w:sz w:val="24"/>
        </w:rPr>
        <w:t>Java SE documentation</w:t>
      </w:r>
      <w:r w:rsidRPr="004B57AD">
        <w:rPr>
          <w:rFonts w:ascii="Times New Roman" w:hAnsi="Times New Roman" w:cs="Times New Roman"/>
          <w:sz w:val="24"/>
        </w:rPr>
        <w:t xml:space="preserve"> (Garbage collection overview). </w:t>
      </w:r>
      <w:hyperlink r:id="rId25" w:history="1">
        <w:r w:rsidRPr="004B57AD">
          <w:rPr>
            <w:rStyle w:val="Hyperlink"/>
            <w:rFonts w:ascii="Times New Roman" w:hAnsi="Times New Roman" w:cs="Times New Roman"/>
            <w:sz w:val="24"/>
          </w:rPr>
          <w:t>https://docs.oracle.com/javase/</w:t>
        </w:r>
      </w:hyperlink>
    </w:p>
    <w:p w14:paraId="78CAFA25" w14:textId="50A1B34D" w:rsidR="004B57AD" w:rsidRPr="004E037F" w:rsidRDefault="004B57AD" w:rsidP="004B57AD">
      <w:pPr>
        <w:pStyle w:val="Bibliography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4B57AD">
        <w:rPr>
          <w:rFonts w:ascii="Times New Roman" w:hAnsi="Times New Roman" w:cs="Times New Roman"/>
          <w:sz w:val="24"/>
        </w:rPr>
        <w:t>Python Documentation. (</w:t>
      </w:r>
      <w:r w:rsidR="00A307F8" w:rsidRPr="004E037F">
        <w:rPr>
          <w:rFonts w:ascii="Times New Roman" w:hAnsi="Times New Roman" w:cs="Times New Roman"/>
          <w:sz w:val="24"/>
        </w:rPr>
        <w:t>2025</w:t>
      </w:r>
      <w:r w:rsidRPr="004B57AD">
        <w:rPr>
          <w:rFonts w:ascii="Times New Roman" w:hAnsi="Times New Roman" w:cs="Times New Roman"/>
          <w:sz w:val="24"/>
        </w:rPr>
        <w:t xml:space="preserve">). </w:t>
      </w:r>
      <w:r w:rsidRPr="004B57AD">
        <w:rPr>
          <w:rFonts w:ascii="Times New Roman" w:hAnsi="Times New Roman" w:cs="Times New Roman"/>
          <w:i/>
          <w:iCs/>
          <w:sz w:val="24"/>
        </w:rPr>
        <w:t>Errors and exceptions</w:t>
      </w:r>
      <w:r w:rsidRPr="004B57AD">
        <w:rPr>
          <w:rFonts w:ascii="Times New Roman" w:hAnsi="Times New Roman" w:cs="Times New Roman"/>
          <w:sz w:val="24"/>
        </w:rPr>
        <w:t xml:space="preserve">; </w:t>
      </w:r>
      <w:r w:rsidRPr="004B57AD">
        <w:rPr>
          <w:rFonts w:ascii="Times New Roman" w:hAnsi="Times New Roman" w:cs="Times New Roman"/>
          <w:i/>
          <w:iCs/>
          <w:sz w:val="24"/>
        </w:rPr>
        <w:t>Scopes and namespaces</w:t>
      </w:r>
      <w:r w:rsidRPr="004B57AD">
        <w:rPr>
          <w:rFonts w:ascii="Times New Roman" w:hAnsi="Times New Roman" w:cs="Times New Roman"/>
          <w:sz w:val="24"/>
        </w:rPr>
        <w:t xml:space="preserve">. </w:t>
      </w:r>
      <w:hyperlink r:id="rId26" w:history="1">
        <w:r w:rsidRPr="004B57AD">
          <w:rPr>
            <w:rStyle w:val="Hyperlink"/>
            <w:rFonts w:ascii="Times New Roman" w:hAnsi="Times New Roman" w:cs="Times New Roman"/>
            <w:sz w:val="24"/>
          </w:rPr>
          <w:t>https://docs.python.o</w:t>
        </w:r>
        <w:r w:rsidRPr="004B57AD">
          <w:rPr>
            <w:rStyle w:val="Hyperlink"/>
            <w:rFonts w:ascii="Times New Roman" w:hAnsi="Times New Roman" w:cs="Times New Roman"/>
            <w:sz w:val="24"/>
          </w:rPr>
          <w:t>r</w:t>
        </w:r>
        <w:r w:rsidRPr="004B57AD">
          <w:rPr>
            <w:rStyle w:val="Hyperlink"/>
            <w:rFonts w:ascii="Times New Roman" w:hAnsi="Times New Roman" w:cs="Times New Roman"/>
            <w:sz w:val="24"/>
          </w:rPr>
          <w:t>g/3/</w:t>
        </w:r>
      </w:hyperlink>
    </w:p>
    <w:p w14:paraId="1DEB54E1" w14:textId="17712E8B" w:rsidR="004B57AD" w:rsidRPr="004B57AD" w:rsidRDefault="004B57AD" w:rsidP="004B57AD">
      <w:pPr>
        <w:pStyle w:val="Bibliography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4B57AD">
        <w:rPr>
          <w:rFonts w:ascii="Times New Roman" w:hAnsi="Times New Roman" w:cs="Times New Roman"/>
          <w:sz w:val="24"/>
        </w:rPr>
        <w:t xml:space="preserve">Sebesta, R. W. (2018). </w:t>
      </w:r>
      <w:r w:rsidRPr="004B57AD">
        <w:rPr>
          <w:rFonts w:ascii="Times New Roman" w:hAnsi="Times New Roman" w:cs="Times New Roman"/>
          <w:i/>
          <w:iCs/>
          <w:sz w:val="24"/>
        </w:rPr>
        <w:t>Concepts of programming languages</w:t>
      </w:r>
      <w:r w:rsidRPr="004B57AD">
        <w:rPr>
          <w:rFonts w:ascii="Times New Roman" w:hAnsi="Times New Roman" w:cs="Times New Roman"/>
          <w:sz w:val="24"/>
        </w:rPr>
        <w:t xml:space="preserve"> (12th ed.). Pearson. </w:t>
      </w:r>
      <w:hyperlink r:id="rId27" w:tgtFrame="_new" w:history="1">
        <w:r w:rsidRPr="004B57AD">
          <w:rPr>
            <w:rStyle w:val="Hyperlink"/>
            <w:rFonts w:ascii="Times New Roman" w:hAnsi="Times New Roman" w:cs="Times New Roman"/>
            <w:sz w:val="24"/>
          </w:rPr>
          <w:t>https://reader2.yuzu.com/books/9780135102251</w:t>
        </w:r>
      </w:hyperlink>
    </w:p>
    <w:p w14:paraId="682403E4" w14:textId="6C134743" w:rsidR="004B57AD" w:rsidRPr="004B57AD" w:rsidRDefault="004B57AD" w:rsidP="004B57AD">
      <w:pPr>
        <w:pStyle w:val="Bibliography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4B57AD">
        <w:rPr>
          <w:rFonts w:ascii="Times New Roman" w:hAnsi="Times New Roman" w:cs="Times New Roman"/>
          <w:sz w:val="24"/>
        </w:rPr>
        <w:t xml:space="preserve">Stroustrup, B. (2013). </w:t>
      </w:r>
      <w:r w:rsidRPr="004B57AD">
        <w:rPr>
          <w:rFonts w:ascii="Times New Roman" w:hAnsi="Times New Roman" w:cs="Times New Roman"/>
          <w:i/>
          <w:iCs/>
          <w:sz w:val="24"/>
        </w:rPr>
        <w:t>The C++ programming language</w:t>
      </w:r>
      <w:r w:rsidRPr="004B57AD">
        <w:rPr>
          <w:rFonts w:ascii="Times New Roman" w:hAnsi="Times New Roman" w:cs="Times New Roman"/>
          <w:sz w:val="24"/>
        </w:rPr>
        <w:t xml:space="preserve"> (4th ed.). Addison-Wesley. </w:t>
      </w:r>
      <w:hyperlink r:id="rId28" w:tgtFrame="_new" w:history="1">
        <w:r w:rsidRPr="004B57AD">
          <w:rPr>
            <w:rStyle w:val="Hyperlink"/>
            <w:rFonts w:ascii="Times New Roman" w:hAnsi="Times New Roman" w:cs="Times New Roman"/>
            <w:sz w:val="24"/>
          </w:rPr>
          <w:t>https://chenweixiang.github.io/docs/The_C++_Programming_Language_4th_Edition_Bjarne_Stroustrup.pdf</w:t>
        </w:r>
      </w:hyperlink>
    </w:p>
    <w:p w14:paraId="093B1BFF" w14:textId="4271A4CB" w:rsidR="00154FAB" w:rsidRPr="004E037F" w:rsidRDefault="00154FAB" w:rsidP="00046BD5">
      <w:pPr>
        <w:pStyle w:val="Bibliography"/>
        <w:ind w:left="0" w:firstLine="0"/>
        <w:rPr>
          <w:rFonts w:ascii="Times New Roman" w:hAnsi="Times New Roman" w:cs="Times New Roman"/>
          <w:sz w:val="24"/>
        </w:rPr>
      </w:pPr>
    </w:p>
    <w:sectPr w:rsidR="00154FAB" w:rsidRPr="004E037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B80B1" w14:textId="77777777" w:rsidR="004C4A95" w:rsidRDefault="004C4A95">
      <w:pPr>
        <w:spacing w:line="240" w:lineRule="auto"/>
      </w:pPr>
      <w:r>
        <w:separator/>
      </w:r>
    </w:p>
    <w:p w14:paraId="5884EB61" w14:textId="77777777" w:rsidR="004C4A95" w:rsidRDefault="004C4A95"/>
  </w:endnote>
  <w:endnote w:type="continuationSeparator" w:id="0">
    <w:p w14:paraId="7BC4089B" w14:textId="77777777" w:rsidR="004C4A95" w:rsidRDefault="004C4A95">
      <w:pPr>
        <w:spacing w:line="240" w:lineRule="auto"/>
      </w:pPr>
      <w:r>
        <w:continuationSeparator/>
      </w:r>
    </w:p>
    <w:p w14:paraId="2A8B249C" w14:textId="77777777" w:rsidR="004C4A95" w:rsidRDefault="004C4A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3AF2B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DCD81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9A5C5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4E58C" w14:textId="77777777" w:rsidR="004C4A95" w:rsidRDefault="004C4A95">
      <w:pPr>
        <w:spacing w:line="240" w:lineRule="auto"/>
      </w:pPr>
      <w:r>
        <w:separator/>
      </w:r>
    </w:p>
    <w:p w14:paraId="59D71608" w14:textId="77777777" w:rsidR="004C4A95" w:rsidRDefault="004C4A95"/>
  </w:footnote>
  <w:footnote w:type="continuationSeparator" w:id="0">
    <w:p w14:paraId="46633974" w14:textId="77777777" w:rsidR="004C4A95" w:rsidRDefault="004C4A95">
      <w:pPr>
        <w:spacing w:line="240" w:lineRule="auto"/>
      </w:pPr>
      <w:r>
        <w:continuationSeparator/>
      </w:r>
    </w:p>
    <w:p w14:paraId="679FE630" w14:textId="77777777" w:rsidR="004C4A95" w:rsidRDefault="004C4A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C7D3D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7B0B8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4ED79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EA2E2E"/>
    <w:multiLevelType w:val="hybridMultilevel"/>
    <w:tmpl w:val="BA26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A4D79"/>
    <w:multiLevelType w:val="multilevel"/>
    <w:tmpl w:val="A366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8C299F"/>
    <w:multiLevelType w:val="hybridMultilevel"/>
    <w:tmpl w:val="F5BA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94126"/>
    <w:multiLevelType w:val="multilevel"/>
    <w:tmpl w:val="245E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794214"/>
    <w:multiLevelType w:val="multilevel"/>
    <w:tmpl w:val="7EB4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A3064"/>
    <w:multiLevelType w:val="multilevel"/>
    <w:tmpl w:val="4F3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227B2C"/>
    <w:multiLevelType w:val="hybridMultilevel"/>
    <w:tmpl w:val="4F46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71131"/>
    <w:multiLevelType w:val="multilevel"/>
    <w:tmpl w:val="9418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20649"/>
    <w:multiLevelType w:val="multilevel"/>
    <w:tmpl w:val="9A8A0F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DF4F8A"/>
    <w:multiLevelType w:val="hybridMultilevel"/>
    <w:tmpl w:val="65AA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04396"/>
    <w:multiLevelType w:val="hybridMultilevel"/>
    <w:tmpl w:val="4754B9F4"/>
    <w:lvl w:ilvl="0" w:tplc="53C05A4A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93834"/>
    <w:multiLevelType w:val="multilevel"/>
    <w:tmpl w:val="9DB82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33319"/>
    <w:multiLevelType w:val="multilevel"/>
    <w:tmpl w:val="1C483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53F18"/>
    <w:multiLevelType w:val="multilevel"/>
    <w:tmpl w:val="59E2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00D8F"/>
    <w:multiLevelType w:val="multilevel"/>
    <w:tmpl w:val="C1487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380C5F"/>
    <w:multiLevelType w:val="multilevel"/>
    <w:tmpl w:val="86D2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BA0516"/>
    <w:multiLevelType w:val="multilevel"/>
    <w:tmpl w:val="9D7668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728958036">
    <w:abstractNumId w:val="19"/>
  </w:num>
  <w:num w:numId="13" w16cid:durableId="1457914827">
    <w:abstractNumId w:val="16"/>
  </w:num>
  <w:num w:numId="14" w16cid:durableId="2097170630">
    <w:abstractNumId w:val="12"/>
  </w:num>
  <w:num w:numId="15" w16cid:durableId="722213859">
    <w:abstractNumId w:val="10"/>
  </w:num>
  <w:num w:numId="16" w16cid:durableId="555746284">
    <w:abstractNumId w:val="20"/>
  </w:num>
  <w:num w:numId="17" w16cid:durableId="1668971769">
    <w:abstractNumId w:val="23"/>
  </w:num>
  <w:num w:numId="18" w16cid:durableId="1723014535">
    <w:abstractNumId w:val="15"/>
  </w:num>
  <w:num w:numId="19" w16cid:durableId="276524979">
    <w:abstractNumId w:val="17"/>
  </w:num>
  <w:num w:numId="20" w16cid:durableId="479732302">
    <w:abstractNumId w:val="14"/>
  </w:num>
  <w:num w:numId="21" w16cid:durableId="1018888324">
    <w:abstractNumId w:val="25"/>
  </w:num>
  <w:num w:numId="22" w16cid:durableId="1733696691">
    <w:abstractNumId w:val="26"/>
  </w:num>
  <w:num w:numId="23" w16cid:durableId="495263811">
    <w:abstractNumId w:val="21"/>
  </w:num>
  <w:num w:numId="24" w16cid:durableId="353505369">
    <w:abstractNumId w:val="22"/>
  </w:num>
  <w:num w:numId="25" w16cid:durableId="1538079482">
    <w:abstractNumId w:val="24"/>
  </w:num>
  <w:num w:numId="26" w16cid:durableId="948976193">
    <w:abstractNumId w:val="18"/>
  </w:num>
  <w:num w:numId="27" w16cid:durableId="611597082">
    <w:abstractNumId w:val="13"/>
  </w:num>
  <w:num w:numId="28" w16cid:durableId="8539555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AB"/>
    <w:rsid w:val="000007FE"/>
    <w:rsid w:val="00023AFE"/>
    <w:rsid w:val="00046BD5"/>
    <w:rsid w:val="00092920"/>
    <w:rsid w:val="000A3D9B"/>
    <w:rsid w:val="000A492B"/>
    <w:rsid w:val="000B7389"/>
    <w:rsid w:val="000C6B07"/>
    <w:rsid w:val="000D4642"/>
    <w:rsid w:val="000D539D"/>
    <w:rsid w:val="000F3F5D"/>
    <w:rsid w:val="00116273"/>
    <w:rsid w:val="0012608A"/>
    <w:rsid w:val="00131F6C"/>
    <w:rsid w:val="001329A0"/>
    <w:rsid w:val="00154FAB"/>
    <w:rsid w:val="00230823"/>
    <w:rsid w:val="00292DE4"/>
    <w:rsid w:val="002C79E6"/>
    <w:rsid w:val="002F3AE9"/>
    <w:rsid w:val="00303C4E"/>
    <w:rsid w:val="003804CC"/>
    <w:rsid w:val="003A763F"/>
    <w:rsid w:val="00445363"/>
    <w:rsid w:val="00470855"/>
    <w:rsid w:val="004968B9"/>
    <w:rsid w:val="004B57AD"/>
    <w:rsid w:val="004C4A95"/>
    <w:rsid w:val="004E037F"/>
    <w:rsid w:val="005B720D"/>
    <w:rsid w:val="005C199E"/>
    <w:rsid w:val="00602452"/>
    <w:rsid w:val="00653084"/>
    <w:rsid w:val="00664C1A"/>
    <w:rsid w:val="006C3023"/>
    <w:rsid w:val="006F30FA"/>
    <w:rsid w:val="00777360"/>
    <w:rsid w:val="00826181"/>
    <w:rsid w:val="0087407D"/>
    <w:rsid w:val="008D3B65"/>
    <w:rsid w:val="008E2162"/>
    <w:rsid w:val="009154CF"/>
    <w:rsid w:val="009811C4"/>
    <w:rsid w:val="009F422B"/>
    <w:rsid w:val="00A11F1E"/>
    <w:rsid w:val="00A151C8"/>
    <w:rsid w:val="00A23618"/>
    <w:rsid w:val="00A307F8"/>
    <w:rsid w:val="00A417C1"/>
    <w:rsid w:val="00A94B33"/>
    <w:rsid w:val="00AC11FE"/>
    <w:rsid w:val="00B54DA6"/>
    <w:rsid w:val="00B863FB"/>
    <w:rsid w:val="00B86440"/>
    <w:rsid w:val="00BA6EEB"/>
    <w:rsid w:val="00BB2D6F"/>
    <w:rsid w:val="00C00F8F"/>
    <w:rsid w:val="00C03068"/>
    <w:rsid w:val="00CD4E2E"/>
    <w:rsid w:val="00CD4EA8"/>
    <w:rsid w:val="00D5070E"/>
    <w:rsid w:val="00D620FD"/>
    <w:rsid w:val="00D91044"/>
    <w:rsid w:val="00DC1C76"/>
    <w:rsid w:val="00E67454"/>
    <w:rsid w:val="00EF55C5"/>
    <w:rsid w:val="00F6242A"/>
    <w:rsid w:val="00FC52F0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B31277"/>
  <w15:chartTrackingRefBased/>
  <w15:docId w15:val="{3CAC6934-B445-4AB3-86F3-D746C3A5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54F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61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ocs.python.org/3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cs.oracle.com/javase/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eveloper.mozilla.org/" TargetMode="External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doc.rust-lang.org/book/" TargetMode="External"/><Relationship Id="rId28" Type="http://schemas.openxmlformats.org/officeDocument/2006/relationships/hyperlink" Target="https://chenweixiang.github.io/docs/The_C++_Programming_Language_4th_Edition_Bjarne_Stroustrup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reader2.yuzu.com/books/9780135102251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du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258</TotalTime>
  <Pages>9</Pages>
  <Words>1086</Words>
  <Characters>6453</Characters>
  <Application>Microsoft Office Word</Application>
  <DocSecurity>0</DocSecurity>
  <Lines>169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Durga Pavan Kumar Ponneboyina</dc:creator>
  <cp:keywords/>
  <dc:description/>
  <cp:lastModifiedBy>Lasya Priya Konduru</cp:lastModifiedBy>
  <cp:revision>43</cp:revision>
  <dcterms:created xsi:type="dcterms:W3CDTF">2025-08-31T21:23:00Z</dcterms:created>
  <dcterms:modified xsi:type="dcterms:W3CDTF">2025-09-07T22:59:00Z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04d6db65-9f97-4a8b-bfa8-8c9210301647</vt:lpwstr>
  </property>
</Properties>
</file>